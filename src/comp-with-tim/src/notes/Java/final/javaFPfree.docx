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539" w:rsidRPr="00983539" w:rsidRDefault="00983539" w:rsidP="005971F5">
      <w:pPr>
        <w:jc w:val="both"/>
        <w:rPr>
          <w:rFonts w:asciiTheme="minorHAnsi" w:hAnsiTheme="minorHAnsi"/>
          <w:b/>
          <w:u w:val="single"/>
        </w:rPr>
      </w:pPr>
      <w:bookmarkStart w:id="0" w:name="_GoBack"/>
      <w:bookmarkEnd w:id="0"/>
      <w:r w:rsidRPr="00983539">
        <w:rPr>
          <w:rFonts w:asciiTheme="minorHAnsi" w:hAnsiTheme="minorHAnsi"/>
          <w:b/>
          <w:u w:val="single"/>
        </w:rPr>
        <w:t>Objective</w:t>
      </w:r>
    </w:p>
    <w:p w:rsidR="00983539" w:rsidRPr="00983539" w:rsidRDefault="00983539" w:rsidP="005971F5">
      <w:pPr>
        <w:jc w:val="both"/>
        <w:rPr>
          <w:rFonts w:asciiTheme="minorHAnsi" w:hAnsiTheme="minorHAnsi"/>
        </w:rPr>
      </w:pPr>
      <w:r w:rsidRPr="00983539">
        <w:rPr>
          <w:rFonts w:asciiTheme="minorHAnsi" w:hAnsiTheme="minorHAnsi"/>
        </w:rPr>
        <w:t>Create a program of your choice using what you learned in this course. You must include everything we learned, at least once, to make a logical and functional program (see below for a list of minimal requirements).  Each item should be included in a way such that it contributes to the overall functioning of the program. (</w:t>
      </w:r>
      <w:proofErr w:type="gramStart"/>
      <w:r w:rsidRPr="00983539">
        <w:rPr>
          <w:rFonts w:asciiTheme="minorHAnsi" w:hAnsiTheme="minorHAnsi"/>
        </w:rPr>
        <w:t>i.e</w:t>
      </w:r>
      <w:proofErr w:type="gramEnd"/>
      <w:r w:rsidRPr="00983539">
        <w:rPr>
          <w:rFonts w:asciiTheme="minorHAnsi" w:hAnsiTheme="minorHAnsi"/>
        </w:rPr>
        <w:t>. If you include a loop for the sake of including a loop, it will not be counted).  You must also include a brief program description explaining what your program is suppose</w:t>
      </w:r>
      <w:r>
        <w:rPr>
          <w:rFonts w:asciiTheme="minorHAnsi" w:hAnsiTheme="minorHAnsi"/>
        </w:rPr>
        <w:t>d</w:t>
      </w:r>
      <w:r w:rsidRPr="00983539">
        <w:rPr>
          <w:rFonts w:asciiTheme="minorHAnsi" w:hAnsiTheme="minorHAnsi"/>
        </w:rPr>
        <w:t xml:space="preserve"> to do (this can be done in the form of a comment at the beginning of your program).</w:t>
      </w:r>
    </w:p>
    <w:p w:rsidR="00983539" w:rsidRPr="00983539" w:rsidRDefault="00983539" w:rsidP="005971F5">
      <w:pPr>
        <w:jc w:val="both"/>
        <w:rPr>
          <w:rFonts w:asciiTheme="minorHAnsi" w:hAnsiTheme="minorHAnsi"/>
        </w:rPr>
      </w:pPr>
    </w:p>
    <w:p w:rsidR="00983539" w:rsidRPr="00983539" w:rsidRDefault="00983539" w:rsidP="005971F5">
      <w:pPr>
        <w:jc w:val="both"/>
        <w:rPr>
          <w:rFonts w:asciiTheme="minorHAnsi" w:hAnsiTheme="minorHAnsi"/>
        </w:rPr>
      </w:pPr>
      <w:r w:rsidRPr="00983539">
        <w:rPr>
          <w:rFonts w:asciiTheme="minorHAnsi" w:hAnsiTheme="minorHAnsi"/>
        </w:rPr>
        <w:t xml:space="preserve">**You must submit a short summary/proposal of what you plan to do, and </w:t>
      </w:r>
      <w:r w:rsidRPr="00983539">
        <w:rPr>
          <w:rFonts w:asciiTheme="minorHAnsi" w:hAnsiTheme="minorHAnsi"/>
          <w:b/>
        </w:rPr>
        <w:t>get it approved</w:t>
      </w:r>
      <w:r w:rsidRPr="00983539">
        <w:rPr>
          <w:rFonts w:asciiTheme="minorHAnsi" w:hAnsiTheme="minorHAnsi"/>
        </w:rPr>
        <w:t xml:space="preserve"> by your instructor, no later than the start of Week 7**</w:t>
      </w:r>
    </w:p>
    <w:p w:rsidR="00983539" w:rsidRPr="00983539" w:rsidRDefault="00983539" w:rsidP="005971F5">
      <w:pPr>
        <w:jc w:val="both"/>
        <w:rPr>
          <w:rFonts w:asciiTheme="minorHAnsi" w:hAnsiTheme="minorHAnsi"/>
        </w:rPr>
      </w:pPr>
    </w:p>
    <w:p w:rsidR="00983539" w:rsidRPr="00983539" w:rsidRDefault="00983539" w:rsidP="005971F5">
      <w:pPr>
        <w:jc w:val="both"/>
        <w:rPr>
          <w:rFonts w:asciiTheme="minorHAnsi" w:hAnsiTheme="minorHAnsi"/>
          <w:b/>
        </w:rPr>
      </w:pPr>
      <w:r w:rsidRPr="00983539">
        <w:rPr>
          <w:rFonts w:asciiTheme="minorHAnsi" w:hAnsiTheme="minorHAnsi"/>
          <w:b/>
          <w:u w:val="single"/>
        </w:rPr>
        <w:t>Minimum Requirements</w:t>
      </w:r>
    </w:p>
    <w:p w:rsidR="00983539" w:rsidRPr="00983539" w:rsidRDefault="00983539" w:rsidP="005971F5">
      <w:pPr>
        <w:jc w:val="both"/>
        <w:rPr>
          <w:rFonts w:asciiTheme="minorHAnsi" w:hAnsiTheme="minorHAnsi"/>
        </w:rPr>
      </w:pPr>
    </w:p>
    <w:p w:rsidR="00983539" w:rsidRPr="00983539" w:rsidRDefault="00983539" w:rsidP="005971F5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983539">
        <w:rPr>
          <w:rFonts w:asciiTheme="minorHAnsi" w:hAnsiTheme="minorHAnsi"/>
        </w:rPr>
        <w:t xml:space="preserve">Accept some kind of </w:t>
      </w:r>
      <w:r w:rsidRPr="00983539">
        <w:rPr>
          <w:rFonts w:asciiTheme="minorHAnsi" w:hAnsiTheme="minorHAnsi"/>
          <w:b/>
        </w:rPr>
        <w:t>input</w:t>
      </w:r>
      <w:r w:rsidRPr="00983539">
        <w:rPr>
          <w:rFonts w:asciiTheme="minorHAnsi" w:hAnsiTheme="minorHAnsi"/>
        </w:rPr>
        <w:t xml:space="preserve"> from the user. (1 mark)</w:t>
      </w:r>
    </w:p>
    <w:p w:rsidR="00983539" w:rsidRPr="00983539" w:rsidRDefault="00983539" w:rsidP="005971F5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983539">
        <w:rPr>
          <w:rFonts w:asciiTheme="minorHAnsi" w:hAnsiTheme="minorHAnsi"/>
        </w:rPr>
        <w:t xml:space="preserve">Have some sort of </w:t>
      </w:r>
      <w:r w:rsidRPr="00983539">
        <w:rPr>
          <w:rFonts w:asciiTheme="minorHAnsi" w:hAnsiTheme="minorHAnsi"/>
          <w:b/>
        </w:rPr>
        <w:t>output</w:t>
      </w:r>
      <w:r w:rsidRPr="00983539">
        <w:rPr>
          <w:rFonts w:asciiTheme="minorHAnsi" w:hAnsiTheme="minorHAnsi"/>
        </w:rPr>
        <w:t>. (1 mark)</w:t>
      </w:r>
    </w:p>
    <w:p w:rsidR="00983539" w:rsidRPr="00983539" w:rsidRDefault="00983539" w:rsidP="005971F5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983539">
        <w:rPr>
          <w:rFonts w:asciiTheme="minorHAnsi" w:hAnsiTheme="minorHAnsi"/>
        </w:rPr>
        <w:t xml:space="preserve">Include </w:t>
      </w:r>
      <w:proofErr w:type="gramStart"/>
      <w:r w:rsidRPr="00983539">
        <w:rPr>
          <w:rFonts w:asciiTheme="minorHAnsi" w:hAnsiTheme="minorHAnsi"/>
        </w:rPr>
        <w:t xml:space="preserve">an </w:t>
      </w:r>
      <w:r w:rsidRPr="00983539">
        <w:rPr>
          <w:rFonts w:asciiTheme="minorHAnsi" w:hAnsiTheme="minorHAnsi"/>
          <w:b/>
        </w:rPr>
        <w:t>if</w:t>
      </w:r>
      <w:proofErr w:type="gramEnd"/>
      <w:r w:rsidRPr="00983539">
        <w:rPr>
          <w:rFonts w:asciiTheme="minorHAnsi" w:hAnsiTheme="minorHAnsi"/>
          <w:b/>
        </w:rPr>
        <w:t xml:space="preserve"> statement</w:t>
      </w:r>
      <w:r w:rsidRPr="00983539">
        <w:rPr>
          <w:rFonts w:asciiTheme="minorHAnsi" w:hAnsiTheme="minorHAnsi"/>
        </w:rPr>
        <w:t>. (1 mark)</w:t>
      </w:r>
    </w:p>
    <w:p w:rsidR="00983539" w:rsidRPr="00983539" w:rsidRDefault="00983539" w:rsidP="005971F5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983539">
        <w:rPr>
          <w:rFonts w:asciiTheme="minorHAnsi" w:hAnsiTheme="minorHAnsi"/>
        </w:rPr>
        <w:t xml:space="preserve">Include a </w:t>
      </w:r>
      <w:r w:rsidRPr="00983539">
        <w:rPr>
          <w:rFonts w:asciiTheme="minorHAnsi" w:hAnsiTheme="minorHAnsi"/>
          <w:b/>
        </w:rPr>
        <w:t>nested if statement</w:t>
      </w:r>
      <w:r w:rsidRPr="00983539">
        <w:rPr>
          <w:rFonts w:asciiTheme="minorHAnsi" w:hAnsiTheme="minorHAnsi"/>
        </w:rPr>
        <w:t>. (1 mark)</w:t>
      </w:r>
    </w:p>
    <w:p w:rsidR="00983539" w:rsidRPr="00983539" w:rsidRDefault="00983539" w:rsidP="005971F5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983539">
        <w:rPr>
          <w:rFonts w:asciiTheme="minorHAnsi" w:hAnsiTheme="minorHAnsi"/>
        </w:rPr>
        <w:t xml:space="preserve">Include a </w:t>
      </w:r>
      <w:r w:rsidRPr="00983539">
        <w:rPr>
          <w:rFonts w:asciiTheme="minorHAnsi" w:hAnsiTheme="minorHAnsi"/>
          <w:b/>
        </w:rPr>
        <w:t>failsafe</w:t>
      </w:r>
      <w:r w:rsidRPr="00983539">
        <w:rPr>
          <w:rFonts w:asciiTheme="minorHAnsi" w:hAnsiTheme="minorHAnsi"/>
        </w:rPr>
        <w:t xml:space="preserve"> for your if/nested if statements (1 mark)</w:t>
      </w:r>
    </w:p>
    <w:p w:rsidR="00983539" w:rsidRPr="00983539" w:rsidRDefault="00983539" w:rsidP="005971F5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983539">
        <w:rPr>
          <w:rFonts w:asciiTheme="minorHAnsi" w:hAnsiTheme="minorHAnsi"/>
        </w:rPr>
        <w:t xml:space="preserve">Include a working </w:t>
      </w:r>
      <w:r w:rsidRPr="00983539">
        <w:rPr>
          <w:rFonts w:asciiTheme="minorHAnsi" w:hAnsiTheme="minorHAnsi"/>
          <w:b/>
        </w:rPr>
        <w:t>loop</w:t>
      </w:r>
      <w:r w:rsidRPr="00983539">
        <w:rPr>
          <w:rFonts w:asciiTheme="minorHAnsi" w:hAnsiTheme="minorHAnsi"/>
        </w:rPr>
        <w:t xml:space="preserve"> for your program. (1.5 marks)</w:t>
      </w:r>
    </w:p>
    <w:p w:rsidR="00983539" w:rsidRPr="00983539" w:rsidRDefault="00983539" w:rsidP="005971F5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983539">
        <w:rPr>
          <w:rFonts w:asciiTheme="minorHAnsi" w:hAnsiTheme="minorHAnsi"/>
        </w:rPr>
        <w:t xml:space="preserve">Include a </w:t>
      </w:r>
      <w:r w:rsidRPr="00983539">
        <w:rPr>
          <w:rFonts w:asciiTheme="minorHAnsi" w:hAnsiTheme="minorHAnsi"/>
          <w:b/>
        </w:rPr>
        <w:t>method</w:t>
      </w:r>
      <w:r w:rsidRPr="00983539">
        <w:rPr>
          <w:rFonts w:asciiTheme="minorHAnsi" w:hAnsiTheme="minorHAnsi"/>
        </w:rPr>
        <w:t xml:space="preserve"> that will be used within the main.  (1.5 marks)</w:t>
      </w:r>
    </w:p>
    <w:p w:rsidR="00983539" w:rsidRPr="00983539" w:rsidRDefault="00983539" w:rsidP="005971F5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983539">
        <w:rPr>
          <w:rFonts w:asciiTheme="minorHAnsi" w:hAnsiTheme="minorHAnsi"/>
        </w:rPr>
        <w:t xml:space="preserve">Write </w:t>
      </w:r>
      <w:r w:rsidRPr="00983539">
        <w:rPr>
          <w:rFonts w:asciiTheme="minorHAnsi" w:hAnsiTheme="minorHAnsi"/>
          <w:b/>
        </w:rPr>
        <w:t>comments</w:t>
      </w:r>
      <w:r w:rsidRPr="00983539">
        <w:rPr>
          <w:rFonts w:asciiTheme="minorHAnsi" w:hAnsiTheme="minorHAnsi"/>
        </w:rPr>
        <w:t xml:space="preserve"> in your code explaining what each major part of code does (1 mark)</w:t>
      </w:r>
    </w:p>
    <w:p w:rsidR="00983539" w:rsidRPr="00983539" w:rsidRDefault="00983539" w:rsidP="005971F5">
      <w:pPr>
        <w:numPr>
          <w:ilvl w:val="0"/>
          <w:numId w:val="15"/>
        </w:numPr>
        <w:jc w:val="both"/>
        <w:rPr>
          <w:rFonts w:asciiTheme="minorHAnsi" w:hAnsiTheme="minorHAnsi"/>
        </w:rPr>
      </w:pPr>
      <w:r w:rsidRPr="00983539">
        <w:rPr>
          <w:rFonts w:asciiTheme="minorHAnsi" w:hAnsiTheme="minorHAnsi"/>
        </w:rPr>
        <w:t xml:space="preserve">Write a </w:t>
      </w:r>
      <w:r w:rsidRPr="00983539">
        <w:rPr>
          <w:rFonts w:asciiTheme="minorHAnsi" w:hAnsiTheme="minorHAnsi"/>
          <w:b/>
        </w:rPr>
        <w:t>program description</w:t>
      </w:r>
      <w:r w:rsidRPr="00983539">
        <w:rPr>
          <w:rFonts w:asciiTheme="minorHAnsi" w:hAnsiTheme="minorHAnsi"/>
        </w:rPr>
        <w:t xml:space="preserve"> for your program. (1  mark)</w:t>
      </w:r>
    </w:p>
    <w:p w:rsidR="00983539" w:rsidRPr="00983539" w:rsidRDefault="00983539" w:rsidP="005971F5">
      <w:pPr>
        <w:jc w:val="both"/>
        <w:rPr>
          <w:rFonts w:asciiTheme="minorHAnsi" w:hAnsiTheme="minorHAnsi"/>
        </w:rPr>
      </w:pPr>
    </w:p>
    <w:p w:rsidR="00983539" w:rsidRPr="00983539" w:rsidRDefault="00983539" w:rsidP="005971F5">
      <w:pPr>
        <w:ind w:left="360"/>
        <w:jc w:val="both"/>
        <w:rPr>
          <w:rFonts w:asciiTheme="minorHAnsi" w:hAnsiTheme="minorHAnsi"/>
        </w:rPr>
      </w:pPr>
      <w:r w:rsidRPr="00983539">
        <w:rPr>
          <w:rFonts w:asciiTheme="minorHAnsi" w:hAnsiTheme="minorHAnsi"/>
        </w:rPr>
        <w:t>Total Mark:</w:t>
      </w:r>
      <w:r w:rsidRPr="00983539">
        <w:rPr>
          <w:rFonts w:asciiTheme="minorHAnsi" w:hAnsiTheme="minorHAnsi"/>
        </w:rPr>
        <w:tab/>
      </w:r>
      <w:r w:rsidRPr="00983539">
        <w:rPr>
          <w:rFonts w:asciiTheme="minorHAnsi" w:hAnsiTheme="minorHAnsi"/>
        </w:rPr>
        <w:tab/>
        <w:t>/10</w:t>
      </w:r>
    </w:p>
    <w:p w:rsidR="00983539" w:rsidRPr="00983539" w:rsidRDefault="00983539" w:rsidP="00983539">
      <w:pPr>
        <w:tabs>
          <w:tab w:val="left" w:pos="1413"/>
        </w:tabs>
        <w:rPr>
          <w:rFonts w:asciiTheme="minorHAnsi" w:hAnsiTheme="minorHAnsi"/>
        </w:rPr>
      </w:pPr>
      <w:r w:rsidRPr="00983539">
        <w:rPr>
          <w:rFonts w:asciiTheme="minorHAnsi" w:hAnsiTheme="minorHAnsi"/>
        </w:rPr>
        <w:tab/>
      </w:r>
    </w:p>
    <w:p w:rsidR="00983539" w:rsidRPr="00983539" w:rsidRDefault="00983539" w:rsidP="00983539">
      <w:pPr>
        <w:rPr>
          <w:rFonts w:asciiTheme="minorHAnsi" w:eastAsia="SimSun" w:hAnsiTheme="minorHAnsi" w:cs="Courier New"/>
        </w:rPr>
      </w:pPr>
    </w:p>
    <w:p w:rsidR="00983539" w:rsidRPr="00321756" w:rsidRDefault="00983539" w:rsidP="00983539">
      <w:pPr>
        <w:jc w:val="center"/>
        <w:rPr>
          <w:rFonts w:ascii="Courier New" w:eastAsia="SimSun" w:hAnsi="Courier New" w:cs="Courier New"/>
          <w:sz w:val="20"/>
          <w:szCs w:val="22"/>
        </w:rPr>
      </w:pPr>
    </w:p>
    <w:p w:rsidR="00BE5216" w:rsidRPr="00983539" w:rsidRDefault="00983539" w:rsidP="00983539"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4198C0A4" wp14:editId="1C2319DD">
            <wp:simplePos x="0" y="0"/>
            <wp:positionH relativeFrom="column">
              <wp:posOffset>2266950</wp:posOffset>
            </wp:positionH>
            <wp:positionV relativeFrom="paragraph">
              <wp:posOffset>69215</wp:posOffset>
            </wp:positionV>
            <wp:extent cx="2143125" cy="2143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5216" w:rsidRPr="00983539" w:rsidSect="00BE5216">
      <w:footerReference w:type="default" r:id="rId9"/>
      <w:headerReference w:type="first" r:id="rId10"/>
      <w:footerReference w:type="firs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58D" w:rsidRDefault="004C158D" w:rsidP="002A5A2C">
      <w:r>
        <w:separator/>
      </w:r>
    </w:p>
  </w:endnote>
  <w:endnote w:type="continuationSeparator" w:id="0">
    <w:p w:rsidR="004C158D" w:rsidRDefault="004C158D" w:rsidP="002A5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ekton Pro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ekton Pro" w:hAnsi="Tekton Pro"/>
      </w:rPr>
      <w:id w:val="2140999248"/>
      <w:docPartObj>
        <w:docPartGallery w:val="Page Numbers (Top of Page)"/>
        <w:docPartUnique/>
      </w:docPartObj>
    </w:sdtPr>
    <w:sdtEndPr/>
    <w:sdtContent>
      <w:tbl>
        <w:tblPr>
          <w:tblStyle w:val="TableGrid"/>
          <w:tblW w:w="0" w:type="auto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672"/>
          <w:gridCol w:w="3672"/>
          <w:gridCol w:w="3672"/>
        </w:tblGrid>
        <w:tr w:rsidR="00DB1BB3" w:rsidTr="00DB1BB3">
          <w:tc>
            <w:tcPr>
              <w:tcW w:w="3672" w:type="dxa"/>
            </w:tcPr>
            <w:p w:rsidR="00DB1BB3" w:rsidRDefault="00DB1BB3" w:rsidP="00DB1BB3">
              <w:pPr>
                <w:pStyle w:val="Footer"/>
                <w:rPr>
                  <w:rFonts w:ascii="Tekton Pro" w:hAnsi="Tekton Pro"/>
                </w:rPr>
              </w:pPr>
              <w:r>
                <w:rPr>
                  <w:rFonts w:ascii="Tekton Pro" w:hAnsi="Tekton Pro"/>
                </w:rPr>
                <w:t>C</w:t>
              </w:r>
              <w:r w:rsidRPr="00DB1BB3">
                <w:rPr>
                  <w:rFonts w:ascii="Tekton Pro" w:hAnsi="Tekton Pro"/>
                </w:rPr>
                <w:t xml:space="preserve">opyright © </w:t>
              </w:r>
              <w:proofErr w:type="spellStart"/>
              <w:r w:rsidRPr="00DB1BB3">
                <w:rPr>
                  <w:rFonts w:ascii="Tekton Pro" w:hAnsi="Tekton Pro"/>
                </w:rPr>
                <w:t>LogicFusion</w:t>
              </w:r>
              <w:proofErr w:type="spellEnd"/>
              <w:r w:rsidRPr="00DB1BB3">
                <w:rPr>
                  <w:rFonts w:ascii="Tekton Pro" w:hAnsi="Tekton Pro"/>
                </w:rPr>
                <w:t xml:space="preserve"> Limited</w:t>
              </w:r>
            </w:p>
          </w:tc>
          <w:tc>
            <w:tcPr>
              <w:tcW w:w="3672" w:type="dxa"/>
            </w:tcPr>
            <w:p w:rsidR="00DB1BB3" w:rsidRDefault="00DB1BB3" w:rsidP="00DB1BB3">
              <w:pPr>
                <w:pStyle w:val="Footer"/>
                <w:jc w:val="center"/>
                <w:rPr>
                  <w:rFonts w:ascii="Tekton Pro" w:hAnsi="Tekton Pro"/>
                </w:rPr>
              </w:pPr>
            </w:p>
          </w:tc>
          <w:tc>
            <w:tcPr>
              <w:tcW w:w="3672" w:type="dxa"/>
            </w:tcPr>
            <w:p w:rsidR="00DB1BB3" w:rsidRDefault="00DB1BB3" w:rsidP="00DB1BB3">
              <w:pPr>
                <w:pStyle w:val="Footer"/>
                <w:jc w:val="right"/>
                <w:rPr>
                  <w:rFonts w:ascii="Tekton Pro" w:hAnsi="Tekton Pro"/>
                </w:rPr>
              </w:pPr>
              <w:r w:rsidRPr="00DB1BB3">
                <w:rPr>
                  <w:rFonts w:ascii="Tekton Pro" w:hAnsi="Tekton Pro"/>
                </w:rPr>
                <w:t xml:space="preserve">Page </w:t>
              </w:r>
              <w:r w:rsidRPr="00DB1BB3">
                <w:rPr>
                  <w:rFonts w:ascii="Tekton Pro" w:hAnsi="Tekton Pro"/>
                  <w:b/>
                </w:rPr>
                <w:fldChar w:fldCharType="begin"/>
              </w:r>
              <w:r w:rsidRPr="00DB1BB3">
                <w:rPr>
                  <w:rFonts w:ascii="Tekton Pro" w:hAnsi="Tekton Pro"/>
                  <w:b/>
                </w:rPr>
                <w:instrText xml:space="preserve"> PAGE </w:instrText>
              </w:r>
              <w:r w:rsidRPr="00DB1BB3">
                <w:rPr>
                  <w:rFonts w:ascii="Tekton Pro" w:hAnsi="Tekton Pro"/>
                  <w:b/>
                </w:rPr>
                <w:fldChar w:fldCharType="separate"/>
              </w:r>
              <w:r w:rsidR="00A442E6">
                <w:rPr>
                  <w:rFonts w:ascii="Tekton Pro" w:hAnsi="Tekton Pro"/>
                  <w:b/>
                  <w:noProof/>
                </w:rPr>
                <w:t>2</w:t>
              </w:r>
              <w:r w:rsidRPr="00DB1BB3">
                <w:rPr>
                  <w:rFonts w:ascii="Tekton Pro" w:hAnsi="Tekton Pro"/>
                  <w:b/>
                </w:rPr>
                <w:fldChar w:fldCharType="end"/>
              </w:r>
              <w:r w:rsidRPr="00DB1BB3">
                <w:rPr>
                  <w:rFonts w:ascii="Tekton Pro" w:hAnsi="Tekton Pro"/>
                </w:rPr>
                <w:t xml:space="preserve"> of </w:t>
              </w:r>
              <w:r w:rsidRPr="00DB1BB3">
                <w:rPr>
                  <w:rFonts w:ascii="Tekton Pro" w:hAnsi="Tekton Pro"/>
                  <w:b/>
                </w:rPr>
                <w:fldChar w:fldCharType="begin"/>
              </w:r>
              <w:r w:rsidRPr="00DB1BB3">
                <w:rPr>
                  <w:rFonts w:ascii="Tekton Pro" w:hAnsi="Tekton Pro"/>
                  <w:b/>
                </w:rPr>
                <w:instrText xml:space="preserve"> NUMPAGES  </w:instrText>
              </w:r>
              <w:r w:rsidRPr="00DB1BB3">
                <w:rPr>
                  <w:rFonts w:ascii="Tekton Pro" w:hAnsi="Tekton Pro"/>
                  <w:b/>
                </w:rPr>
                <w:fldChar w:fldCharType="separate"/>
              </w:r>
              <w:r w:rsidR="00A442E6">
                <w:rPr>
                  <w:rFonts w:ascii="Tekton Pro" w:hAnsi="Tekton Pro"/>
                  <w:b/>
                  <w:noProof/>
                </w:rPr>
                <w:t>3</w:t>
              </w:r>
              <w:r w:rsidRPr="00DB1BB3">
                <w:rPr>
                  <w:rFonts w:ascii="Tekton Pro" w:hAnsi="Tekton Pro"/>
                  <w:b/>
                </w:rPr>
                <w:fldChar w:fldCharType="end"/>
              </w:r>
            </w:p>
          </w:tc>
        </w:tr>
      </w:tbl>
      <w:p w:rsidR="00A61625" w:rsidRPr="00A61625" w:rsidRDefault="004C158D" w:rsidP="00A61625">
        <w:pPr>
          <w:pStyle w:val="Footer"/>
          <w:rPr>
            <w:rFonts w:ascii="Tekton Pro" w:hAnsi="Tekton Pro"/>
          </w:rPr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DB1BB3" w:rsidTr="00CC71A1">
      <w:tc>
        <w:tcPr>
          <w:tcW w:w="3672" w:type="dxa"/>
        </w:tcPr>
        <w:p w:rsidR="00DB1BB3" w:rsidRDefault="00DB1BB3" w:rsidP="00CC71A1">
          <w:pPr>
            <w:pStyle w:val="Footer"/>
            <w:rPr>
              <w:rFonts w:ascii="Tekton Pro" w:hAnsi="Tekton Pro"/>
            </w:rPr>
          </w:pPr>
          <w:r>
            <w:rPr>
              <w:rFonts w:ascii="Tekton Pro" w:hAnsi="Tekton Pro"/>
            </w:rPr>
            <w:t>C</w:t>
          </w:r>
          <w:r w:rsidRPr="00DB1BB3">
            <w:rPr>
              <w:rFonts w:ascii="Tekton Pro" w:hAnsi="Tekton Pro"/>
            </w:rPr>
            <w:t xml:space="preserve">opyright © </w:t>
          </w:r>
          <w:proofErr w:type="spellStart"/>
          <w:r w:rsidRPr="00DB1BB3">
            <w:rPr>
              <w:rFonts w:ascii="Tekton Pro" w:hAnsi="Tekton Pro"/>
            </w:rPr>
            <w:t>LogicFusion</w:t>
          </w:r>
          <w:proofErr w:type="spellEnd"/>
          <w:r w:rsidRPr="00DB1BB3">
            <w:rPr>
              <w:rFonts w:ascii="Tekton Pro" w:hAnsi="Tekton Pro"/>
            </w:rPr>
            <w:t xml:space="preserve"> Limited</w:t>
          </w:r>
        </w:p>
      </w:tc>
      <w:tc>
        <w:tcPr>
          <w:tcW w:w="3672" w:type="dxa"/>
        </w:tcPr>
        <w:p w:rsidR="00DB1BB3" w:rsidRDefault="00DB1BB3" w:rsidP="00CC71A1">
          <w:pPr>
            <w:pStyle w:val="Footer"/>
            <w:jc w:val="center"/>
            <w:rPr>
              <w:rFonts w:ascii="Tekton Pro" w:hAnsi="Tekton Pro"/>
            </w:rPr>
          </w:pPr>
        </w:p>
      </w:tc>
      <w:tc>
        <w:tcPr>
          <w:tcW w:w="3672" w:type="dxa"/>
        </w:tcPr>
        <w:p w:rsidR="00DB1BB3" w:rsidRDefault="00DB1BB3" w:rsidP="00CC71A1">
          <w:pPr>
            <w:pStyle w:val="Footer"/>
            <w:jc w:val="right"/>
            <w:rPr>
              <w:rFonts w:ascii="Tekton Pro" w:hAnsi="Tekton Pro"/>
            </w:rPr>
          </w:pPr>
          <w:r w:rsidRPr="00DB1BB3">
            <w:rPr>
              <w:rFonts w:ascii="Tekton Pro" w:hAnsi="Tekton Pro"/>
            </w:rPr>
            <w:t xml:space="preserve">Page </w:t>
          </w:r>
          <w:r w:rsidRPr="00DB1BB3">
            <w:rPr>
              <w:rFonts w:ascii="Tekton Pro" w:hAnsi="Tekton Pro"/>
              <w:b/>
            </w:rPr>
            <w:fldChar w:fldCharType="begin"/>
          </w:r>
          <w:r w:rsidRPr="00DB1BB3">
            <w:rPr>
              <w:rFonts w:ascii="Tekton Pro" w:hAnsi="Tekton Pro"/>
              <w:b/>
            </w:rPr>
            <w:instrText xml:space="preserve"> PAGE </w:instrText>
          </w:r>
          <w:r w:rsidRPr="00DB1BB3">
            <w:rPr>
              <w:rFonts w:ascii="Tekton Pro" w:hAnsi="Tekton Pro"/>
              <w:b/>
            </w:rPr>
            <w:fldChar w:fldCharType="separate"/>
          </w:r>
          <w:r w:rsidR="00B21E03">
            <w:rPr>
              <w:rFonts w:ascii="Tekton Pro" w:hAnsi="Tekton Pro"/>
              <w:b/>
              <w:noProof/>
            </w:rPr>
            <w:t>1</w:t>
          </w:r>
          <w:r w:rsidRPr="00DB1BB3">
            <w:rPr>
              <w:rFonts w:ascii="Tekton Pro" w:hAnsi="Tekton Pro"/>
              <w:b/>
            </w:rPr>
            <w:fldChar w:fldCharType="end"/>
          </w:r>
          <w:r w:rsidRPr="00DB1BB3">
            <w:rPr>
              <w:rFonts w:ascii="Tekton Pro" w:hAnsi="Tekton Pro"/>
            </w:rPr>
            <w:t xml:space="preserve"> of </w:t>
          </w:r>
          <w:r w:rsidRPr="00DB1BB3">
            <w:rPr>
              <w:rFonts w:ascii="Tekton Pro" w:hAnsi="Tekton Pro"/>
              <w:b/>
            </w:rPr>
            <w:fldChar w:fldCharType="begin"/>
          </w:r>
          <w:r w:rsidRPr="00DB1BB3">
            <w:rPr>
              <w:rFonts w:ascii="Tekton Pro" w:hAnsi="Tekton Pro"/>
              <w:b/>
            </w:rPr>
            <w:instrText xml:space="preserve"> NUMPAGES  </w:instrText>
          </w:r>
          <w:r w:rsidRPr="00DB1BB3">
            <w:rPr>
              <w:rFonts w:ascii="Tekton Pro" w:hAnsi="Tekton Pro"/>
              <w:b/>
            </w:rPr>
            <w:fldChar w:fldCharType="separate"/>
          </w:r>
          <w:r w:rsidR="00B21E03">
            <w:rPr>
              <w:rFonts w:ascii="Tekton Pro" w:hAnsi="Tekton Pro"/>
              <w:b/>
              <w:noProof/>
            </w:rPr>
            <w:t>1</w:t>
          </w:r>
          <w:r w:rsidRPr="00DB1BB3">
            <w:rPr>
              <w:rFonts w:ascii="Tekton Pro" w:hAnsi="Tekton Pro"/>
              <w:b/>
            </w:rPr>
            <w:fldChar w:fldCharType="end"/>
          </w:r>
        </w:p>
      </w:tc>
    </w:tr>
  </w:tbl>
  <w:p w:rsidR="003A27DB" w:rsidRDefault="003A27DB" w:rsidP="00BE521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58D" w:rsidRDefault="004C158D" w:rsidP="002A5A2C">
      <w:r>
        <w:separator/>
      </w:r>
    </w:p>
  </w:footnote>
  <w:footnote w:type="continuationSeparator" w:id="0">
    <w:p w:rsidR="004C158D" w:rsidRDefault="004C158D" w:rsidP="002A5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10"/>
      <w:gridCol w:w="5506"/>
      <w:gridCol w:w="6"/>
    </w:tblGrid>
    <w:tr w:rsidR="00DB1BB3" w:rsidTr="00CC71A1">
      <w:trPr>
        <w:gridAfter w:val="1"/>
        <w:wAfter w:w="6" w:type="dxa"/>
      </w:trPr>
      <w:tc>
        <w:tcPr>
          <w:tcW w:w="5508" w:type="dxa"/>
          <w:tcBorders>
            <w:bottom w:val="single" w:sz="4" w:space="0" w:color="auto"/>
          </w:tcBorders>
        </w:tcPr>
        <w:p w:rsidR="00DB1BB3" w:rsidRDefault="00DB1BB3" w:rsidP="00CC71A1">
          <w:pPr>
            <w:pStyle w:val="Header"/>
          </w:pPr>
          <w:r w:rsidRPr="00AC17EC">
            <w:rPr>
              <w:noProof/>
              <w:lang w:val="en-CA" w:eastAsia="en-CA"/>
            </w:rPr>
            <w:drawing>
              <wp:inline distT="0" distB="0" distL="0" distR="0" wp14:anchorId="19D70938" wp14:editId="69895E2A">
                <wp:extent cx="2362409" cy="486837"/>
                <wp:effectExtent l="19050" t="0" r="0" b="0"/>
                <wp:docPr id="8" name="Picture 17" descr="C:\Users\Alan Tsang\Documents\Documents (personal)\Work at MMCC\Store (LF)\Marketing\Logos\logo_redhat_4inc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Alan Tsang\Documents\Documents (personal)\Work at MMCC\Store (LF)\Marketing\Logos\logo_redhat_4inc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779" cy="486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8" w:type="dxa"/>
          <w:tcBorders>
            <w:bottom w:val="single" w:sz="4" w:space="0" w:color="auto"/>
          </w:tcBorders>
          <w:vAlign w:val="bottom"/>
        </w:tcPr>
        <w:p w:rsidR="001B7109" w:rsidRDefault="00B21E03" w:rsidP="001B7109">
          <w:pPr>
            <w:pStyle w:val="Header"/>
            <w:jc w:val="right"/>
            <w:rPr>
              <w:rFonts w:ascii="Tekton Pro" w:hAnsi="Tekton Pro"/>
              <w:b/>
              <w:smallCaps/>
              <w:color w:val="008000"/>
              <w:sz w:val="28"/>
              <w:szCs w:val="28"/>
            </w:rPr>
          </w:pPr>
          <w:r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>Java</w:t>
          </w:r>
          <w:r w:rsidR="00243161"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 xml:space="preserve"> Level 1</w:t>
          </w:r>
          <w:r w:rsidR="00DB1BB3" w:rsidRPr="002A5A2C"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 xml:space="preserve">: </w:t>
          </w:r>
          <w:r w:rsidR="00D7002A"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>Final Project</w:t>
          </w:r>
        </w:p>
        <w:p w:rsidR="00BE5216" w:rsidRPr="002A5A2C" w:rsidRDefault="00983539" w:rsidP="001B7109">
          <w:pPr>
            <w:pStyle w:val="Header"/>
            <w:jc w:val="right"/>
            <w:rPr>
              <w:rFonts w:ascii="Tekton Pro" w:hAnsi="Tekton Pro"/>
              <w:b/>
              <w:smallCaps/>
              <w:color w:val="008000"/>
              <w:sz w:val="28"/>
              <w:szCs w:val="28"/>
            </w:rPr>
          </w:pPr>
          <w:r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>Free Choice</w:t>
          </w:r>
        </w:p>
      </w:tc>
    </w:tr>
    <w:tr w:rsidR="00DB1BB3" w:rsidTr="00CC71A1">
      <w:trPr>
        <w:trHeight w:val="510"/>
      </w:trPr>
      <w:tc>
        <w:tcPr>
          <w:tcW w:w="5511" w:type="dxa"/>
          <w:vAlign w:val="bottom"/>
        </w:tcPr>
        <w:p w:rsidR="00DB1BB3" w:rsidRPr="00072362" w:rsidRDefault="00DB1BB3" w:rsidP="00CC71A1">
          <w:pPr>
            <w:pStyle w:val="Header"/>
            <w:jc w:val="center"/>
            <w:rPr>
              <w:rFonts w:ascii="Tekton Pro" w:hAnsi="Tekton Pro"/>
            </w:rPr>
          </w:pPr>
          <w:r w:rsidRPr="00072362">
            <w:rPr>
              <w:rFonts w:ascii="Tekton Pro" w:hAnsi="Tekton Pro"/>
            </w:rPr>
            <w:t>Name: _________________________________</w:t>
          </w:r>
        </w:p>
      </w:tc>
      <w:tc>
        <w:tcPr>
          <w:tcW w:w="5511" w:type="dxa"/>
          <w:gridSpan w:val="2"/>
          <w:vAlign w:val="bottom"/>
        </w:tcPr>
        <w:p w:rsidR="00DB1BB3" w:rsidRPr="00072362" w:rsidRDefault="00DB1BB3" w:rsidP="00CC71A1">
          <w:pPr>
            <w:pStyle w:val="Header"/>
            <w:jc w:val="center"/>
            <w:rPr>
              <w:rFonts w:ascii="Tekton Pro" w:hAnsi="Tekton Pro"/>
            </w:rPr>
          </w:pPr>
          <w:r w:rsidRPr="00072362">
            <w:rPr>
              <w:rFonts w:ascii="Tekton Pro" w:hAnsi="Tekton Pro"/>
            </w:rPr>
            <w:t>Date: _________________________________</w:t>
          </w:r>
        </w:p>
      </w:tc>
    </w:tr>
  </w:tbl>
  <w:p w:rsidR="003A27DB" w:rsidRDefault="003A27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36D"/>
    <w:multiLevelType w:val="hybridMultilevel"/>
    <w:tmpl w:val="742C4F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77B4B01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778B3"/>
    <w:multiLevelType w:val="hybridMultilevel"/>
    <w:tmpl w:val="7B96A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31D3C"/>
    <w:multiLevelType w:val="hybridMultilevel"/>
    <w:tmpl w:val="9D52F3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22471C"/>
    <w:multiLevelType w:val="hybridMultilevel"/>
    <w:tmpl w:val="9182B0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77B4B01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44889"/>
    <w:multiLevelType w:val="hybridMultilevel"/>
    <w:tmpl w:val="E74AA67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4330C"/>
    <w:multiLevelType w:val="hybridMultilevel"/>
    <w:tmpl w:val="184678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77B4B01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959EF"/>
    <w:multiLevelType w:val="hybridMultilevel"/>
    <w:tmpl w:val="EA22D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E2A36"/>
    <w:multiLevelType w:val="hybridMultilevel"/>
    <w:tmpl w:val="49E65F2A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32B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8A4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0B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8F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0F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AEC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A8A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45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943A9C"/>
    <w:multiLevelType w:val="hybridMultilevel"/>
    <w:tmpl w:val="8B56F3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45CB8"/>
    <w:multiLevelType w:val="hybridMultilevel"/>
    <w:tmpl w:val="CA2CA9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70158"/>
    <w:multiLevelType w:val="hybridMultilevel"/>
    <w:tmpl w:val="5552AE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77B4B01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7600E"/>
    <w:multiLevelType w:val="hybridMultilevel"/>
    <w:tmpl w:val="A7168E1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57E86"/>
    <w:multiLevelType w:val="hybridMultilevel"/>
    <w:tmpl w:val="1E702D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88A7C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A13C81"/>
    <w:multiLevelType w:val="hybridMultilevel"/>
    <w:tmpl w:val="E3B88E5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BE1E1E"/>
    <w:multiLevelType w:val="hybridMultilevel"/>
    <w:tmpl w:val="27E61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1"/>
  </w:num>
  <w:num w:numId="5">
    <w:abstractNumId w:val="4"/>
  </w:num>
  <w:num w:numId="6">
    <w:abstractNumId w:val="0"/>
  </w:num>
  <w:num w:numId="7">
    <w:abstractNumId w:val="5"/>
  </w:num>
  <w:num w:numId="8">
    <w:abstractNumId w:val="10"/>
  </w:num>
  <w:num w:numId="9">
    <w:abstractNumId w:val="3"/>
  </w:num>
  <w:num w:numId="10">
    <w:abstractNumId w:val="12"/>
  </w:num>
  <w:num w:numId="11">
    <w:abstractNumId w:val="14"/>
  </w:num>
  <w:num w:numId="12">
    <w:abstractNumId w:val="2"/>
  </w:num>
  <w:num w:numId="13">
    <w:abstractNumId w:val="6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F07"/>
    <w:rsid w:val="00033C89"/>
    <w:rsid w:val="00072362"/>
    <w:rsid w:val="00160881"/>
    <w:rsid w:val="001B25D7"/>
    <w:rsid w:val="001B7109"/>
    <w:rsid w:val="00243161"/>
    <w:rsid w:val="002A5A2C"/>
    <w:rsid w:val="003602B7"/>
    <w:rsid w:val="003A27DB"/>
    <w:rsid w:val="00464B74"/>
    <w:rsid w:val="004C158D"/>
    <w:rsid w:val="004D5E68"/>
    <w:rsid w:val="00562D55"/>
    <w:rsid w:val="0058204A"/>
    <w:rsid w:val="005971F5"/>
    <w:rsid w:val="005B7AB7"/>
    <w:rsid w:val="005D0BF1"/>
    <w:rsid w:val="005D2438"/>
    <w:rsid w:val="005F6304"/>
    <w:rsid w:val="00682F39"/>
    <w:rsid w:val="006B0F07"/>
    <w:rsid w:val="006F7B8F"/>
    <w:rsid w:val="007B0738"/>
    <w:rsid w:val="008859EF"/>
    <w:rsid w:val="00983539"/>
    <w:rsid w:val="00990413"/>
    <w:rsid w:val="00A0516B"/>
    <w:rsid w:val="00A442E6"/>
    <w:rsid w:val="00A61625"/>
    <w:rsid w:val="00A726B3"/>
    <w:rsid w:val="00B17103"/>
    <w:rsid w:val="00B21E03"/>
    <w:rsid w:val="00B41BB4"/>
    <w:rsid w:val="00BD3512"/>
    <w:rsid w:val="00BE24CB"/>
    <w:rsid w:val="00BE5216"/>
    <w:rsid w:val="00C234F3"/>
    <w:rsid w:val="00C93E8B"/>
    <w:rsid w:val="00CA4EDA"/>
    <w:rsid w:val="00D7002A"/>
    <w:rsid w:val="00DB1182"/>
    <w:rsid w:val="00DB1BB3"/>
    <w:rsid w:val="00E13E6B"/>
    <w:rsid w:val="00E757AB"/>
    <w:rsid w:val="00E94423"/>
    <w:rsid w:val="00E97CE5"/>
    <w:rsid w:val="00F35E5A"/>
    <w:rsid w:val="00F45DF5"/>
    <w:rsid w:val="00FB39EA"/>
    <w:rsid w:val="00FC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161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2C"/>
  </w:style>
  <w:style w:type="paragraph" w:styleId="Footer">
    <w:name w:val="footer"/>
    <w:basedOn w:val="Normal"/>
    <w:link w:val="Foot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2C"/>
  </w:style>
  <w:style w:type="table" w:styleId="TableGrid">
    <w:name w:val="Table Grid"/>
    <w:basedOn w:val="TableNormal"/>
    <w:uiPriority w:val="59"/>
    <w:rsid w:val="002A5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5A2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B0F07"/>
    <w:rPr>
      <w:rFonts w:eastAsia="SimSun"/>
      <w:lang w:val="en-US" w:eastAsia="zh-CN"/>
    </w:rPr>
  </w:style>
  <w:style w:type="paragraph" w:styleId="ListParagraph">
    <w:name w:val="List Paragraph"/>
    <w:basedOn w:val="Normal"/>
    <w:uiPriority w:val="34"/>
    <w:qFormat/>
    <w:rsid w:val="006B0F07"/>
    <w:pPr>
      <w:spacing w:after="200" w:line="276" w:lineRule="auto"/>
      <w:ind w:left="720"/>
      <w:contextualSpacing/>
    </w:pPr>
    <w:rPr>
      <w:rFonts w:eastAsia="SimSu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161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2C"/>
  </w:style>
  <w:style w:type="paragraph" w:styleId="Footer">
    <w:name w:val="footer"/>
    <w:basedOn w:val="Normal"/>
    <w:link w:val="Foot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2C"/>
  </w:style>
  <w:style w:type="table" w:styleId="TableGrid">
    <w:name w:val="Table Grid"/>
    <w:basedOn w:val="TableNormal"/>
    <w:uiPriority w:val="59"/>
    <w:rsid w:val="002A5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5A2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B0F07"/>
    <w:rPr>
      <w:rFonts w:eastAsia="SimSun"/>
      <w:lang w:val="en-US" w:eastAsia="zh-CN"/>
    </w:rPr>
  </w:style>
  <w:style w:type="paragraph" w:styleId="ListParagraph">
    <w:name w:val="List Paragraph"/>
    <w:basedOn w:val="Normal"/>
    <w:uiPriority w:val="34"/>
    <w:qFormat/>
    <w:rsid w:val="006B0F07"/>
    <w:pPr>
      <w:spacing w:after="200" w:line="276" w:lineRule="auto"/>
      <w:ind w:left="720"/>
      <w:contextualSpacing/>
    </w:pPr>
    <w:rPr>
      <w:rFonts w:eastAsia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en\Desktop\LogicFusion\LF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LFwordTemplate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3</cp:revision>
  <dcterms:created xsi:type="dcterms:W3CDTF">2016-03-12T02:10:00Z</dcterms:created>
  <dcterms:modified xsi:type="dcterms:W3CDTF">2016-03-12T04:03:00Z</dcterms:modified>
</cp:coreProperties>
</file>