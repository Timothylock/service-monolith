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5F7" w:rsidRPr="00993A46" w:rsidRDefault="00A805F7" w:rsidP="00C23F07">
      <w:pPr>
        <w:jc w:val="both"/>
        <w:rPr>
          <w:rFonts w:asciiTheme="minorHAnsi" w:hAnsiTheme="minorHAnsi"/>
          <w:b/>
          <w:sz w:val="20"/>
          <w:u w:val="single"/>
        </w:rPr>
      </w:pPr>
      <w:r w:rsidRPr="00993A46">
        <w:rPr>
          <w:rFonts w:asciiTheme="minorHAnsi" w:hAnsiTheme="minorHAnsi"/>
          <w:b/>
          <w:sz w:val="20"/>
          <w:u w:val="single"/>
        </w:rPr>
        <w:t>Objective</w:t>
      </w:r>
    </w:p>
    <w:p w:rsidR="00A805F7" w:rsidRPr="00993A46" w:rsidRDefault="00A805F7" w:rsidP="00C23F07">
      <w:pPr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 xml:space="preserve">For this program, you will be writing parts of a text based rock, paper, scissors game.  The program will allow the user to face the computer in a game of rock, paper, scissors, for a specific number of rounds.  </w:t>
      </w:r>
    </w:p>
    <w:p w:rsidR="00A805F7" w:rsidRPr="00993A46" w:rsidRDefault="00A805F7" w:rsidP="00C23F07">
      <w:pPr>
        <w:jc w:val="both"/>
        <w:rPr>
          <w:rFonts w:asciiTheme="minorHAnsi" w:hAnsiTheme="minorHAnsi"/>
          <w:sz w:val="20"/>
        </w:rPr>
      </w:pPr>
    </w:p>
    <w:p w:rsidR="00A805F7" w:rsidRPr="00993A46" w:rsidRDefault="00A805F7" w:rsidP="00C23F07">
      <w:pPr>
        <w:jc w:val="both"/>
        <w:rPr>
          <w:rFonts w:asciiTheme="minorHAnsi" w:hAnsiTheme="minorHAnsi"/>
          <w:b/>
          <w:sz w:val="20"/>
        </w:rPr>
      </w:pPr>
      <w:r w:rsidRPr="00993A46">
        <w:rPr>
          <w:rFonts w:asciiTheme="minorHAnsi" w:hAnsiTheme="minorHAnsi"/>
          <w:b/>
          <w:sz w:val="20"/>
          <w:u w:val="single"/>
        </w:rPr>
        <w:t>Program Background</w:t>
      </w:r>
    </w:p>
    <w:p w:rsidR="00A805F7" w:rsidRPr="00993A46" w:rsidRDefault="00A805F7" w:rsidP="00C23F07">
      <w:pPr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 xml:space="preserve">In rock, paper, scissors, there are 3 different moves that the players can make: rock, paper, or scissors.  For each round of the game, the user will type in one of the 3 moves.  The program will randomly generate a move that the computer will make.  The winner of each round will be determined based on what move both of the players make.  </w:t>
      </w:r>
    </w:p>
    <w:p w:rsidR="00A805F7" w:rsidRPr="00993A46" w:rsidRDefault="00A805F7" w:rsidP="00C23F07">
      <w:pPr>
        <w:numPr>
          <w:ilvl w:val="0"/>
          <w:numId w:val="16"/>
        </w:numPr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>Rock wins over Scissors</w:t>
      </w:r>
    </w:p>
    <w:p w:rsidR="00A805F7" w:rsidRPr="00993A46" w:rsidRDefault="00A805F7" w:rsidP="00C23F07">
      <w:pPr>
        <w:numPr>
          <w:ilvl w:val="0"/>
          <w:numId w:val="16"/>
        </w:numPr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>Paper wins over Rock</w:t>
      </w:r>
    </w:p>
    <w:p w:rsidR="00A805F7" w:rsidRPr="00993A46" w:rsidRDefault="00A805F7" w:rsidP="00C23F07">
      <w:pPr>
        <w:numPr>
          <w:ilvl w:val="0"/>
          <w:numId w:val="16"/>
        </w:numPr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>Scissors win</w:t>
      </w:r>
      <w:r w:rsidR="00993A46" w:rsidRPr="00993A46">
        <w:rPr>
          <w:rFonts w:asciiTheme="minorHAnsi" w:hAnsiTheme="minorHAnsi"/>
          <w:sz w:val="20"/>
        </w:rPr>
        <w:t>s</w:t>
      </w:r>
      <w:r w:rsidRPr="00993A46">
        <w:rPr>
          <w:rFonts w:asciiTheme="minorHAnsi" w:hAnsiTheme="minorHAnsi"/>
          <w:sz w:val="20"/>
        </w:rPr>
        <w:t xml:space="preserve"> over Paper</w:t>
      </w:r>
    </w:p>
    <w:p w:rsidR="00A805F7" w:rsidRPr="00993A46" w:rsidRDefault="00A805F7" w:rsidP="00C23F07">
      <w:pPr>
        <w:numPr>
          <w:ilvl w:val="0"/>
          <w:numId w:val="16"/>
        </w:numPr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>Tie otherwise</w:t>
      </w:r>
    </w:p>
    <w:p w:rsidR="00A805F7" w:rsidRPr="00993A46" w:rsidRDefault="00A805F7" w:rsidP="00C23F07">
      <w:pPr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>At any point in the program, the user may type in “end”.  This will cause the game to end.</w:t>
      </w:r>
    </w:p>
    <w:p w:rsidR="00A805F7" w:rsidRPr="00993A46" w:rsidRDefault="00A805F7" w:rsidP="00C23F07">
      <w:pPr>
        <w:jc w:val="both"/>
        <w:rPr>
          <w:rFonts w:asciiTheme="minorHAnsi" w:hAnsiTheme="minorHAnsi"/>
          <w:sz w:val="20"/>
        </w:rPr>
      </w:pPr>
    </w:p>
    <w:p w:rsidR="00A805F7" w:rsidRPr="00993A46" w:rsidRDefault="00A805F7" w:rsidP="00C23F07">
      <w:pPr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 xml:space="preserve">After downloading the </w:t>
      </w:r>
      <w:r w:rsidRPr="00993A46">
        <w:rPr>
          <w:rFonts w:asciiTheme="minorHAnsi" w:hAnsiTheme="minorHAnsi"/>
          <w:sz w:val="20"/>
          <w:u w:val="single"/>
        </w:rPr>
        <w:t>starter code</w:t>
      </w:r>
      <w:r w:rsidRPr="00993A46">
        <w:rPr>
          <w:rFonts w:asciiTheme="minorHAnsi" w:hAnsiTheme="minorHAnsi"/>
          <w:sz w:val="20"/>
        </w:rPr>
        <w:t xml:space="preserve"> here: </w:t>
      </w:r>
      <w:bookmarkStart w:id="0" w:name="_GoBack"/>
      <w:bookmarkEnd w:id="0"/>
      <w:r w:rsidR="003338CA">
        <w:rPr>
          <w:rFonts w:asciiTheme="minorHAnsi" w:hAnsiTheme="minorHAnsi"/>
          <w:sz w:val="20"/>
        </w:rPr>
        <w:fldChar w:fldCharType="begin"/>
      </w:r>
      <w:r w:rsidR="003338CA">
        <w:rPr>
          <w:rFonts w:asciiTheme="minorHAnsi" w:hAnsiTheme="minorHAnsi"/>
          <w:sz w:val="20"/>
        </w:rPr>
        <w:instrText xml:space="preserve"> HYPERLINK "</w:instrText>
      </w:r>
      <w:r w:rsidR="003338CA" w:rsidRPr="003338CA">
        <w:rPr>
          <w:rFonts w:asciiTheme="minorHAnsi" w:hAnsiTheme="minorHAnsi"/>
          <w:sz w:val="20"/>
        </w:rPr>
        <w:instrText>http://logicfusion.ca/courses/page/P1</w:instrText>
      </w:r>
      <w:r w:rsidR="003338CA">
        <w:rPr>
          <w:rFonts w:asciiTheme="minorHAnsi" w:hAnsiTheme="minorHAnsi"/>
          <w:sz w:val="20"/>
        </w:rPr>
        <w:instrText xml:space="preserve">" </w:instrText>
      </w:r>
      <w:r w:rsidR="003338CA">
        <w:rPr>
          <w:rFonts w:asciiTheme="minorHAnsi" w:hAnsiTheme="minorHAnsi"/>
          <w:sz w:val="20"/>
        </w:rPr>
        <w:fldChar w:fldCharType="separate"/>
      </w:r>
      <w:r w:rsidR="003338CA" w:rsidRPr="00347193">
        <w:rPr>
          <w:rStyle w:val="Hyperlink"/>
          <w:rFonts w:asciiTheme="minorHAnsi" w:hAnsiTheme="minorHAnsi"/>
          <w:sz w:val="20"/>
        </w:rPr>
        <w:t>http://logicfusion.ca/courses/page/P1</w:t>
      </w:r>
      <w:r w:rsidR="003338CA">
        <w:rPr>
          <w:rFonts w:asciiTheme="minorHAnsi" w:hAnsiTheme="minorHAnsi"/>
          <w:sz w:val="20"/>
        </w:rPr>
        <w:fldChar w:fldCharType="end"/>
      </w:r>
      <w:r w:rsidRPr="00993A46">
        <w:rPr>
          <w:rFonts w:asciiTheme="minorHAnsi" w:hAnsiTheme="minorHAnsi"/>
          <w:sz w:val="20"/>
        </w:rPr>
        <w:t>, please complete the following tasks:</w:t>
      </w:r>
    </w:p>
    <w:p w:rsidR="00A805F7" w:rsidRPr="00993A46" w:rsidRDefault="00A805F7" w:rsidP="00C23F07">
      <w:pPr>
        <w:jc w:val="both"/>
        <w:rPr>
          <w:rFonts w:asciiTheme="minorHAnsi" w:hAnsiTheme="minorHAnsi"/>
          <w:sz w:val="20"/>
        </w:rPr>
      </w:pPr>
    </w:p>
    <w:p w:rsidR="00A805F7" w:rsidRPr="00993A46" w:rsidRDefault="00A805F7" w:rsidP="00C23F07">
      <w:pPr>
        <w:numPr>
          <w:ilvl w:val="0"/>
          <w:numId w:val="17"/>
        </w:numPr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>Limit the game so that it runs for 15 rounds only. (2.5 marks)</w:t>
      </w:r>
    </w:p>
    <w:p w:rsidR="00A805F7" w:rsidRPr="00993A46" w:rsidRDefault="00A805F7" w:rsidP="00C23F07">
      <w:pPr>
        <w:numPr>
          <w:ilvl w:val="0"/>
          <w:numId w:val="17"/>
        </w:numPr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>Display a message showing what the user has played. (1 mark)</w:t>
      </w:r>
    </w:p>
    <w:p w:rsidR="00A805F7" w:rsidRPr="00993A46" w:rsidRDefault="00A805F7" w:rsidP="00C23F07">
      <w:pPr>
        <w:numPr>
          <w:ilvl w:val="0"/>
          <w:numId w:val="17"/>
        </w:numPr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>Display a message showing what the computer has played. (1 mark)</w:t>
      </w:r>
    </w:p>
    <w:p w:rsidR="00A805F7" w:rsidRPr="00993A46" w:rsidRDefault="00A805F7" w:rsidP="00C23F07">
      <w:pPr>
        <w:numPr>
          <w:ilvl w:val="0"/>
          <w:numId w:val="17"/>
        </w:numPr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>Write the conditions in which the player will win, lose, or tie. (1.5 marks)</w:t>
      </w:r>
    </w:p>
    <w:p w:rsidR="00A805F7" w:rsidRPr="00993A46" w:rsidRDefault="00A805F7" w:rsidP="00C23F07">
      <w:pPr>
        <w:numPr>
          <w:ilvl w:val="0"/>
          <w:numId w:val="17"/>
        </w:numPr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>Display a message telling the user if they won/lost/tied for each round. (1 mark)</w:t>
      </w:r>
    </w:p>
    <w:p w:rsidR="00A805F7" w:rsidRPr="00993A46" w:rsidRDefault="00A805F7" w:rsidP="00C23F07">
      <w:pPr>
        <w:numPr>
          <w:ilvl w:val="0"/>
          <w:numId w:val="17"/>
        </w:numPr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>Keep track of the user’s scores using the win/lose variable (or whatever variable you deem fit). (1 mark)</w:t>
      </w:r>
    </w:p>
    <w:p w:rsidR="00A805F7" w:rsidRPr="00993A46" w:rsidRDefault="00A805F7" w:rsidP="00C23F07">
      <w:pPr>
        <w:numPr>
          <w:ilvl w:val="0"/>
          <w:numId w:val="17"/>
        </w:numPr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>Make sure the user cannot enter anything other than “rock”, “paper”, “scissors”, and “end”. (1 mark)</w:t>
      </w:r>
    </w:p>
    <w:p w:rsidR="00A805F7" w:rsidRPr="00993A46" w:rsidRDefault="00A805F7" w:rsidP="00C23F07">
      <w:pPr>
        <w:numPr>
          <w:ilvl w:val="0"/>
          <w:numId w:val="17"/>
        </w:numPr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>Display the final score at the end, and show if the player won overall. (1 mark)</w:t>
      </w:r>
    </w:p>
    <w:p w:rsidR="00A805F7" w:rsidRPr="00993A46" w:rsidRDefault="00A805F7" w:rsidP="00C23F07">
      <w:pPr>
        <w:jc w:val="both"/>
        <w:rPr>
          <w:rFonts w:asciiTheme="minorHAnsi" w:hAnsiTheme="minorHAnsi"/>
          <w:sz w:val="20"/>
        </w:rPr>
      </w:pPr>
    </w:p>
    <w:p w:rsidR="00A805F7" w:rsidRPr="00993A46" w:rsidRDefault="00A805F7" w:rsidP="00C23F07">
      <w:pPr>
        <w:ind w:left="360"/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>Total Mark:</w:t>
      </w:r>
      <w:r w:rsidRPr="00993A46">
        <w:rPr>
          <w:rFonts w:asciiTheme="minorHAnsi" w:hAnsiTheme="minorHAnsi"/>
          <w:sz w:val="20"/>
        </w:rPr>
        <w:tab/>
      </w:r>
      <w:r w:rsidRPr="00993A46">
        <w:rPr>
          <w:rFonts w:asciiTheme="minorHAnsi" w:hAnsiTheme="minorHAnsi"/>
          <w:sz w:val="20"/>
        </w:rPr>
        <w:tab/>
        <w:t>/10</w:t>
      </w:r>
    </w:p>
    <w:p w:rsidR="00A805F7" w:rsidRPr="00993A46" w:rsidRDefault="00A805F7" w:rsidP="00C23F07">
      <w:pPr>
        <w:jc w:val="both"/>
        <w:rPr>
          <w:rFonts w:asciiTheme="minorHAnsi" w:hAnsiTheme="minorHAnsi"/>
          <w:sz w:val="20"/>
        </w:rPr>
      </w:pPr>
    </w:p>
    <w:p w:rsidR="00A805F7" w:rsidRPr="00993A46" w:rsidRDefault="00A805F7" w:rsidP="00C23F07">
      <w:pPr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>**Note: Look at the blue comments.  It will give you hints on where to write code for some of the tasks, and inform you on what you should/should not change.**</w:t>
      </w:r>
    </w:p>
    <w:p w:rsidR="00A805F7" w:rsidRPr="00993A46" w:rsidRDefault="00A805F7" w:rsidP="00C23F07">
      <w:pPr>
        <w:tabs>
          <w:tab w:val="left" w:pos="1413"/>
        </w:tabs>
        <w:jc w:val="both"/>
        <w:rPr>
          <w:rFonts w:asciiTheme="minorHAnsi" w:hAnsiTheme="minorHAnsi"/>
          <w:sz w:val="20"/>
        </w:rPr>
      </w:pPr>
      <w:r w:rsidRPr="00993A46">
        <w:rPr>
          <w:rFonts w:asciiTheme="minorHAnsi" w:hAnsiTheme="minorHAnsi"/>
          <w:sz w:val="20"/>
        </w:rPr>
        <w:tab/>
      </w:r>
    </w:p>
    <w:p w:rsidR="00A805F7" w:rsidRPr="00993A46" w:rsidRDefault="00A805F7" w:rsidP="00C23F07">
      <w:pPr>
        <w:jc w:val="both"/>
        <w:rPr>
          <w:rFonts w:asciiTheme="minorHAnsi" w:hAnsiTheme="minorHAnsi"/>
          <w:b/>
          <w:sz w:val="20"/>
        </w:rPr>
      </w:pPr>
      <w:r w:rsidRPr="00993A46">
        <w:rPr>
          <w:rFonts w:asciiTheme="minorHAnsi" w:hAnsiTheme="minorHAnsi"/>
          <w:b/>
          <w:sz w:val="20"/>
        </w:rPr>
        <w:t>Your completed program should output and display something like this:</w:t>
      </w:r>
    </w:p>
    <w:p w:rsidR="00A805F7" w:rsidRPr="00993A46" w:rsidRDefault="00993A46" w:rsidP="00C23F07">
      <w:pPr>
        <w:jc w:val="both"/>
        <w:rPr>
          <w:rFonts w:asciiTheme="minorHAnsi" w:hAnsiTheme="minorHAnsi"/>
          <w:b/>
          <w:sz w:val="20"/>
        </w:rPr>
      </w:pPr>
      <w:r w:rsidRPr="00993A46">
        <w:rPr>
          <w:noProof/>
          <w:sz w:val="28"/>
          <w:lang w:val="en-CA" w:eastAsia="en-CA"/>
        </w:rPr>
        <w:drawing>
          <wp:anchor distT="0" distB="0" distL="114300" distR="114300" simplePos="0" relativeHeight="251659264" behindDoc="0" locked="0" layoutInCell="1" allowOverlap="1" wp14:anchorId="2A931F01" wp14:editId="69194154">
            <wp:simplePos x="0" y="0"/>
            <wp:positionH relativeFrom="column">
              <wp:posOffset>4639945</wp:posOffset>
            </wp:positionH>
            <wp:positionV relativeFrom="paragraph">
              <wp:posOffset>116840</wp:posOffset>
            </wp:positionV>
            <wp:extent cx="1508125" cy="12858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5F7" w:rsidRPr="00993A46">
        <w:rPr>
          <w:rFonts w:asciiTheme="minorHAnsi" w:hAnsiTheme="minorHAnsi"/>
          <w:b/>
          <w:sz w:val="20"/>
        </w:rPr>
        <w:t xml:space="preserve">(note: </w:t>
      </w:r>
      <w:r w:rsidR="00A805F7" w:rsidRPr="00993A46">
        <w:rPr>
          <w:rFonts w:asciiTheme="minorHAnsi" w:hAnsiTheme="minorHAnsi"/>
          <w:b/>
          <w:i/>
          <w:color w:val="3366FF"/>
          <w:sz w:val="20"/>
        </w:rPr>
        <w:t>italicized</w:t>
      </w:r>
      <w:r w:rsidR="00A805F7" w:rsidRPr="00993A46">
        <w:rPr>
          <w:rFonts w:asciiTheme="minorHAnsi" w:hAnsiTheme="minorHAnsi"/>
          <w:b/>
          <w:sz w:val="20"/>
        </w:rPr>
        <w:t xml:space="preserve"> words are user input)</w:t>
      </w:r>
    </w:p>
    <w:p w:rsidR="00A805F7" w:rsidRPr="005B7564" w:rsidRDefault="00A805F7" w:rsidP="00A805F7">
      <w:pPr>
        <w:rPr>
          <w:sz w:val="22"/>
        </w:rPr>
      </w:pPr>
    </w:p>
    <w:p w:rsidR="00A805F7" w:rsidRPr="00993A46" w:rsidRDefault="00A805F7" w:rsidP="00A805F7">
      <w:pPr>
        <w:rPr>
          <w:rFonts w:ascii="Courier New" w:eastAsia="SimSun" w:hAnsi="Courier New" w:cs="Courier New"/>
          <w:sz w:val="16"/>
          <w:szCs w:val="22"/>
        </w:rPr>
      </w:pPr>
      <w:r w:rsidRPr="00993A46">
        <w:rPr>
          <w:rFonts w:ascii="Courier New" w:eastAsia="SimSun" w:hAnsi="Courier New" w:cs="Courier New"/>
          <w:sz w:val="16"/>
          <w:szCs w:val="22"/>
        </w:rPr>
        <w:t>Welcome to the Rock, Paper, Scissors Tournament!</w:t>
      </w:r>
    </w:p>
    <w:p w:rsidR="00A805F7" w:rsidRPr="00993A46" w:rsidRDefault="00A805F7" w:rsidP="00A805F7">
      <w:pPr>
        <w:rPr>
          <w:rFonts w:ascii="Courier New" w:eastAsia="SimSun" w:hAnsi="Courier New" w:cs="Courier New"/>
          <w:sz w:val="16"/>
          <w:szCs w:val="22"/>
        </w:rPr>
      </w:pPr>
      <w:r w:rsidRPr="00993A46">
        <w:rPr>
          <w:rFonts w:ascii="Courier New" w:eastAsia="SimSun" w:hAnsi="Courier New" w:cs="Courier New"/>
          <w:sz w:val="16"/>
          <w:szCs w:val="22"/>
        </w:rPr>
        <w:t>Please enter “rock”, “paper”, or “scissors”.</w:t>
      </w:r>
    </w:p>
    <w:p w:rsidR="00A805F7" w:rsidRPr="00993A46" w:rsidRDefault="00A805F7" w:rsidP="00A805F7">
      <w:pPr>
        <w:rPr>
          <w:rFonts w:ascii="Courier New" w:eastAsia="SimSun" w:hAnsi="Courier New" w:cs="Courier New"/>
          <w:sz w:val="16"/>
          <w:szCs w:val="22"/>
        </w:rPr>
      </w:pPr>
      <w:r w:rsidRPr="00993A46">
        <w:rPr>
          <w:rFonts w:ascii="Courier New" w:eastAsia="SimSun" w:hAnsi="Courier New" w:cs="Courier New"/>
          <w:sz w:val="16"/>
          <w:szCs w:val="22"/>
        </w:rPr>
        <w:t>You may enter “end” at any time to end the game.</w:t>
      </w:r>
    </w:p>
    <w:p w:rsidR="00A805F7" w:rsidRPr="00993A46" w:rsidRDefault="00A805F7" w:rsidP="00A805F7">
      <w:pPr>
        <w:rPr>
          <w:rFonts w:ascii="Courier New" w:eastAsia="SimSun" w:hAnsi="Courier New" w:cs="Courier New"/>
          <w:i/>
          <w:color w:val="3366FF"/>
          <w:sz w:val="16"/>
          <w:szCs w:val="22"/>
        </w:rPr>
      </w:pPr>
      <w:r w:rsidRPr="00993A46">
        <w:rPr>
          <w:rFonts w:ascii="Courier New" w:eastAsia="SimSun" w:hAnsi="Courier New" w:cs="Courier New"/>
          <w:i/>
          <w:color w:val="3366FF"/>
          <w:sz w:val="16"/>
          <w:szCs w:val="22"/>
        </w:rPr>
        <w:t>rock</w:t>
      </w:r>
    </w:p>
    <w:p w:rsidR="00A805F7" w:rsidRPr="00993A46" w:rsidRDefault="00A805F7" w:rsidP="00A805F7">
      <w:pPr>
        <w:rPr>
          <w:rFonts w:ascii="Courier New" w:eastAsia="SimSun" w:hAnsi="Courier New" w:cs="Courier New"/>
          <w:sz w:val="16"/>
          <w:szCs w:val="22"/>
        </w:rPr>
      </w:pPr>
      <w:r w:rsidRPr="00993A46">
        <w:rPr>
          <w:rFonts w:ascii="Courier New" w:eastAsia="SimSun" w:hAnsi="Courier New" w:cs="Courier New"/>
          <w:sz w:val="16"/>
          <w:szCs w:val="22"/>
        </w:rPr>
        <w:t>You have played rock.</w:t>
      </w:r>
    </w:p>
    <w:p w:rsidR="00A805F7" w:rsidRPr="00993A46" w:rsidRDefault="00A805F7" w:rsidP="00A805F7">
      <w:pPr>
        <w:rPr>
          <w:rFonts w:ascii="Courier New" w:eastAsia="SimSun" w:hAnsi="Courier New" w:cs="Courier New"/>
          <w:sz w:val="16"/>
          <w:szCs w:val="22"/>
        </w:rPr>
      </w:pPr>
      <w:r w:rsidRPr="00993A46">
        <w:rPr>
          <w:rFonts w:ascii="Courier New" w:eastAsia="SimSun" w:hAnsi="Courier New" w:cs="Courier New"/>
          <w:sz w:val="16"/>
          <w:szCs w:val="22"/>
        </w:rPr>
        <w:t>The computer has played scissors.</w:t>
      </w:r>
    </w:p>
    <w:p w:rsidR="00A805F7" w:rsidRPr="00993A46" w:rsidRDefault="00A805F7" w:rsidP="00A805F7">
      <w:pPr>
        <w:rPr>
          <w:rFonts w:ascii="Courier New" w:eastAsia="SimSun" w:hAnsi="Courier New" w:cs="Courier New"/>
          <w:sz w:val="16"/>
          <w:szCs w:val="22"/>
        </w:rPr>
      </w:pPr>
      <w:r w:rsidRPr="00993A46">
        <w:rPr>
          <w:rFonts w:ascii="Courier New" w:eastAsia="SimSun" w:hAnsi="Courier New" w:cs="Courier New"/>
          <w:sz w:val="16"/>
          <w:szCs w:val="22"/>
        </w:rPr>
        <w:t>You win!</w:t>
      </w:r>
    </w:p>
    <w:p w:rsidR="00A805F7" w:rsidRPr="00993A46" w:rsidRDefault="00A805F7" w:rsidP="00A805F7">
      <w:pPr>
        <w:rPr>
          <w:rFonts w:ascii="Courier New" w:eastAsia="SimSun" w:hAnsi="Courier New" w:cs="Courier New"/>
          <w:color w:val="3366FF"/>
          <w:sz w:val="16"/>
          <w:szCs w:val="22"/>
        </w:rPr>
      </w:pPr>
      <w:r w:rsidRPr="00993A46">
        <w:rPr>
          <w:rFonts w:ascii="Courier New" w:eastAsia="SimSun" w:hAnsi="Courier New" w:cs="Courier New"/>
          <w:color w:val="3366FF"/>
          <w:sz w:val="16"/>
          <w:szCs w:val="22"/>
        </w:rPr>
        <w:t>rock</w:t>
      </w:r>
    </w:p>
    <w:p w:rsidR="00A805F7" w:rsidRPr="00993A46" w:rsidRDefault="00A805F7" w:rsidP="00A805F7">
      <w:pPr>
        <w:rPr>
          <w:rFonts w:ascii="Courier New" w:eastAsia="SimSun" w:hAnsi="Courier New" w:cs="Courier New"/>
          <w:sz w:val="16"/>
          <w:szCs w:val="22"/>
        </w:rPr>
      </w:pPr>
      <w:r w:rsidRPr="00993A46">
        <w:rPr>
          <w:rFonts w:ascii="Courier New" w:eastAsia="SimSun" w:hAnsi="Courier New" w:cs="Courier New"/>
          <w:sz w:val="16"/>
          <w:szCs w:val="22"/>
        </w:rPr>
        <w:t xml:space="preserve">You have played rock. </w:t>
      </w:r>
    </w:p>
    <w:p w:rsidR="00A805F7" w:rsidRPr="00993A46" w:rsidRDefault="00A805F7" w:rsidP="00A805F7">
      <w:pPr>
        <w:rPr>
          <w:rFonts w:ascii="Courier New" w:eastAsia="SimSun" w:hAnsi="Courier New" w:cs="Courier New"/>
          <w:sz w:val="16"/>
          <w:szCs w:val="22"/>
        </w:rPr>
      </w:pPr>
      <w:r w:rsidRPr="00993A46">
        <w:rPr>
          <w:rFonts w:ascii="Courier New" w:eastAsia="SimSun" w:hAnsi="Courier New" w:cs="Courier New"/>
          <w:sz w:val="16"/>
          <w:szCs w:val="22"/>
        </w:rPr>
        <w:t>The computer has played paper.</w:t>
      </w:r>
    </w:p>
    <w:p w:rsidR="00A805F7" w:rsidRPr="00993A46" w:rsidRDefault="00A805F7" w:rsidP="00A805F7">
      <w:pPr>
        <w:rPr>
          <w:rFonts w:ascii="Courier New" w:eastAsia="SimSun" w:hAnsi="Courier New" w:cs="Courier New"/>
          <w:sz w:val="16"/>
          <w:szCs w:val="22"/>
        </w:rPr>
      </w:pPr>
      <w:r w:rsidRPr="00993A46">
        <w:rPr>
          <w:rFonts w:ascii="Courier New" w:eastAsia="SimSun" w:hAnsi="Courier New" w:cs="Courier New"/>
          <w:sz w:val="16"/>
          <w:szCs w:val="22"/>
        </w:rPr>
        <w:t>You lose.</w:t>
      </w:r>
    </w:p>
    <w:p w:rsidR="00A805F7" w:rsidRPr="00993A46" w:rsidRDefault="00A805F7" w:rsidP="00A805F7">
      <w:pPr>
        <w:rPr>
          <w:rFonts w:ascii="Courier New" w:eastAsia="SimSun" w:hAnsi="Courier New" w:cs="Courier New"/>
          <w:color w:val="3366FF"/>
          <w:sz w:val="16"/>
          <w:szCs w:val="22"/>
        </w:rPr>
      </w:pPr>
      <w:r w:rsidRPr="00993A46">
        <w:rPr>
          <w:rFonts w:ascii="Courier New" w:eastAsia="SimSun" w:hAnsi="Courier New" w:cs="Courier New"/>
          <w:color w:val="3366FF"/>
          <w:sz w:val="16"/>
          <w:szCs w:val="22"/>
        </w:rPr>
        <w:t>payper</w:t>
      </w:r>
    </w:p>
    <w:p w:rsidR="00A805F7" w:rsidRPr="00993A46" w:rsidRDefault="00A805F7" w:rsidP="00A805F7">
      <w:pPr>
        <w:rPr>
          <w:rFonts w:ascii="Courier New" w:eastAsia="SimSun" w:hAnsi="Courier New" w:cs="Courier New"/>
          <w:sz w:val="16"/>
          <w:szCs w:val="22"/>
        </w:rPr>
      </w:pPr>
      <w:r w:rsidRPr="00993A46">
        <w:rPr>
          <w:rFonts w:ascii="Courier New" w:eastAsia="SimSun" w:hAnsi="Courier New" w:cs="Courier New"/>
          <w:sz w:val="16"/>
          <w:szCs w:val="22"/>
        </w:rPr>
        <w:t>You have played payper.</w:t>
      </w:r>
    </w:p>
    <w:p w:rsidR="00A805F7" w:rsidRPr="00993A46" w:rsidRDefault="00A805F7" w:rsidP="00A805F7">
      <w:pPr>
        <w:rPr>
          <w:rFonts w:ascii="Courier New" w:eastAsia="SimSun" w:hAnsi="Courier New" w:cs="Courier New"/>
          <w:sz w:val="16"/>
          <w:szCs w:val="22"/>
        </w:rPr>
      </w:pPr>
      <w:r w:rsidRPr="00993A46">
        <w:rPr>
          <w:rFonts w:ascii="Courier New" w:eastAsia="SimSun" w:hAnsi="Courier New" w:cs="Courier New"/>
          <w:sz w:val="16"/>
          <w:szCs w:val="22"/>
        </w:rPr>
        <w:t>That is not an option.  Please enter “rock”, “paper”, “scissors”, or “end”.</w:t>
      </w:r>
    </w:p>
    <w:p w:rsidR="00A805F7" w:rsidRPr="00993A46" w:rsidRDefault="00A805F7" w:rsidP="00A805F7">
      <w:pPr>
        <w:rPr>
          <w:rFonts w:ascii="Courier New" w:eastAsia="SimSun" w:hAnsi="Courier New" w:cs="Courier New"/>
          <w:color w:val="3366FF"/>
          <w:sz w:val="16"/>
          <w:szCs w:val="22"/>
        </w:rPr>
      </w:pPr>
      <w:r w:rsidRPr="00993A46">
        <w:rPr>
          <w:rFonts w:ascii="Courier New" w:eastAsia="SimSun" w:hAnsi="Courier New" w:cs="Courier New"/>
          <w:color w:val="3366FF"/>
          <w:sz w:val="16"/>
          <w:szCs w:val="22"/>
        </w:rPr>
        <w:t>paper</w:t>
      </w:r>
    </w:p>
    <w:p w:rsidR="00A805F7" w:rsidRPr="00993A46" w:rsidRDefault="00A805F7" w:rsidP="00A805F7">
      <w:pPr>
        <w:rPr>
          <w:rFonts w:ascii="Courier New" w:eastAsia="SimSun" w:hAnsi="Courier New" w:cs="Courier New"/>
          <w:sz w:val="16"/>
          <w:szCs w:val="22"/>
        </w:rPr>
      </w:pPr>
      <w:r w:rsidRPr="00993A46">
        <w:rPr>
          <w:rFonts w:ascii="Courier New" w:eastAsia="SimSun" w:hAnsi="Courier New" w:cs="Courier New"/>
          <w:sz w:val="16"/>
          <w:szCs w:val="22"/>
        </w:rPr>
        <w:t>You have played paper.</w:t>
      </w:r>
    </w:p>
    <w:p w:rsidR="00A805F7" w:rsidRPr="00993A46" w:rsidRDefault="00A805F7" w:rsidP="00A805F7">
      <w:pPr>
        <w:rPr>
          <w:rFonts w:ascii="Courier New" w:eastAsia="SimSun" w:hAnsi="Courier New" w:cs="Courier New"/>
          <w:sz w:val="16"/>
          <w:szCs w:val="22"/>
        </w:rPr>
      </w:pPr>
      <w:r w:rsidRPr="00993A46">
        <w:rPr>
          <w:rFonts w:ascii="Courier New" w:eastAsia="SimSun" w:hAnsi="Courier New" w:cs="Courier New"/>
          <w:sz w:val="16"/>
          <w:szCs w:val="22"/>
        </w:rPr>
        <w:t>The computer has played paper.</w:t>
      </w:r>
    </w:p>
    <w:p w:rsidR="00A805F7" w:rsidRPr="00993A46" w:rsidRDefault="00A805F7" w:rsidP="00A805F7">
      <w:pPr>
        <w:rPr>
          <w:rFonts w:ascii="Courier New" w:eastAsia="SimSun" w:hAnsi="Courier New" w:cs="Courier New"/>
          <w:sz w:val="16"/>
          <w:szCs w:val="22"/>
        </w:rPr>
      </w:pPr>
      <w:r w:rsidRPr="00993A46">
        <w:rPr>
          <w:rFonts w:ascii="Courier New" w:eastAsia="SimSun" w:hAnsi="Courier New" w:cs="Courier New"/>
          <w:sz w:val="16"/>
          <w:szCs w:val="22"/>
        </w:rPr>
        <w:t>You tie.</w:t>
      </w:r>
    </w:p>
    <w:p w:rsidR="00A805F7" w:rsidRPr="00993A46" w:rsidRDefault="00A805F7" w:rsidP="00A805F7">
      <w:pPr>
        <w:rPr>
          <w:rFonts w:ascii="Courier New" w:eastAsia="SimSun" w:hAnsi="Courier New" w:cs="Courier New"/>
          <w:color w:val="3366FF"/>
          <w:sz w:val="16"/>
          <w:szCs w:val="22"/>
        </w:rPr>
      </w:pPr>
      <w:r w:rsidRPr="00993A46">
        <w:rPr>
          <w:rFonts w:ascii="Courier New" w:eastAsia="SimSun" w:hAnsi="Courier New" w:cs="Courier New"/>
          <w:color w:val="3366FF"/>
          <w:sz w:val="16"/>
          <w:szCs w:val="22"/>
        </w:rPr>
        <w:t>end</w:t>
      </w:r>
    </w:p>
    <w:p w:rsidR="00A805F7" w:rsidRPr="00993A46" w:rsidRDefault="00A805F7" w:rsidP="00A805F7">
      <w:pPr>
        <w:rPr>
          <w:rFonts w:ascii="Courier New" w:eastAsia="SimSun" w:hAnsi="Courier New" w:cs="Courier New"/>
          <w:sz w:val="16"/>
          <w:szCs w:val="22"/>
        </w:rPr>
      </w:pPr>
      <w:r w:rsidRPr="00993A46">
        <w:rPr>
          <w:rFonts w:ascii="Courier New" w:eastAsia="SimSun" w:hAnsi="Courier New" w:cs="Courier New"/>
          <w:sz w:val="16"/>
          <w:szCs w:val="22"/>
        </w:rPr>
        <w:t>Your final scores were: wins – 1, losses – 1, ties – 1</w:t>
      </w:r>
    </w:p>
    <w:p w:rsidR="00A805F7" w:rsidRPr="00993A46" w:rsidRDefault="00A805F7" w:rsidP="00A805F7">
      <w:pPr>
        <w:rPr>
          <w:rFonts w:ascii="Courier New" w:eastAsia="SimSun" w:hAnsi="Courier New" w:cs="Courier New"/>
          <w:sz w:val="16"/>
          <w:szCs w:val="22"/>
        </w:rPr>
      </w:pPr>
      <w:r w:rsidRPr="00993A46">
        <w:rPr>
          <w:rFonts w:ascii="Courier New" w:eastAsia="SimSun" w:hAnsi="Courier New" w:cs="Courier New"/>
          <w:sz w:val="16"/>
          <w:szCs w:val="22"/>
        </w:rPr>
        <w:t>Nice game!  You have tied with the computer in the tournament!</w:t>
      </w:r>
    </w:p>
    <w:p w:rsidR="00BE5216" w:rsidRPr="00A805F7" w:rsidRDefault="00BE5216" w:rsidP="00A805F7"/>
    <w:sectPr w:rsidR="00BE5216" w:rsidRPr="00A805F7" w:rsidSect="00BE5216">
      <w:footerReference w:type="default" r:id="rId9"/>
      <w:headerReference w:type="first" r:id="rId10"/>
      <w:footerReference w:type="firs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71F" w:rsidRDefault="001A171F" w:rsidP="002A5A2C">
      <w:r>
        <w:separator/>
      </w:r>
    </w:p>
  </w:endnote>
  <w:endnote w:type="continuationSeparator" w:id="0">
    <w:p w:rsidR="001A171F" w:rsidRDefault="001A171F" w:rsidP="002A5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ekton Pro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ekton Pro" w:hAnsi="Tekton Pro"/>
      </w:rPr>
      <w:id w:val="2140999248"/>
      <w:docPartObj>
        <w:docPartGallery w:val="Page Numbers (Top of Page)"/>
        <w:docPartUnique/>
      </w:docPartObj>
    </w:sdtPr>
    <w:sdtEndPr/>
    <w:sdtContent>
      <w:tbl>
        <w:tblPr>
          <w:tblStyle w:val="TableGrid"/>
          <w:tblW w:w="0" w:type="auto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672"/>
          <w:gridCol w:w="3672"/>
          <w:gridCol w:w="3672"/>
        </w:tblGrid>
        <w:tr w:rsidR="00DB1BB3" w:rsidTr="00DB1BB3">
          <w:tc>
            <w:tcPr>
              <w:tcW w:w="3672" w:type="dxa"/>
            </w:tcPr>
            <w:p w:rsidR="00DB1BB3" w:rsidRDefault="00DB1BB3" w:rsidP="00DB1BB3">
              <w:pPr>
                <w:pStyle w:val="Footer"/>
                <w:rPr>
                  <w:rFonts w:ascii="Tekton Pro" w:hAnsi="Tekton Pro"/>
                </w:rPr>
              </w:pPr>
              <w:r>
                <w:rPr>
                  <w:rFonts w:ascii="Tekton Pro" w:hAnsi="Tekton Pro"/>
                </w:rPr>
                <w:t>C</w:t>
              </w:r>
              <w:r w:rsidRPr="00DB1BB3">
                <w:rPr>
                  <w:rFonts w:ascii="Tekton Pro" w:hAnsi="Tekton Pro"/>
                </w:rPr>
                <w:t>opyright © LogicFusion Limited</w:t>
              </w:r>
            </w:p>
          </w:tc>
          <w:tc>
            <w:tcPr>
              <w:tcW w:w="3672" w:type="dxa"/>
            </w:tcPr>
            <w:p w:rsidR="00DB1BB3" w:rsidRDefault="00DB1BB3" w:rsidP="00DB1BB3">
              <w:pPr>
                <w:pStyle w:val="Footer"/>
                <w:jc w:val="center"/>
                <w:rPr>
                  <w:rFonts w:ascii="Tekton Pro" w:hAnsi="Tekton Pro"/>
                </w:rPr>
              </w:pPr>
            </w:p>
          </w:tc>
          <w:tc>
            <w:tcPr>
              <w:tcW w:w="3672" w:type="dxa"/>
            </w:tcPr>
            <w:p w:rsidR="00DB1BB3" w:rsidRDefault="00DB1BB3" w:rsidP="00DB1BB3">
              <w:pPr>
                <w:pStyle w:val="Footer"/>
                <w:jc w:val="right"/>
                <w:rPr>
                  <w:rFonts w:ascii="Tekton Pro" w:hAnsi="Tekton Pro"/>
                </w:rPr>
              </w:pPr>
              <w:r w:rsidRPr="00DB1BB3">
                <w:rPr>
                  <w:rFonts w:ascii="Tekton Pro" w:hAnsi="Tekton Pro"/>
                </w:rPr>
                <w:t xml:space="preserve">Page </w:t>
              </w:r>
              <w:r w:rsidRPr="00DB1BB3">
                <w:rPr>
                  <w:rFonts w:ascii="Tekton Pro" w:hAnsi="Tekton Pro"/>
                  <w:b/>
                </w:rPr>
                <w:fldChar w:fldCharType="begin"/>
              </w:r>
              <w:r w:rsidRPr="00DB1BB3">
                <w:rPr>
                  <w:rFonts w:ascii="Tekton Pro" w:hAnsi="Tekton Pro"/>
                  <w:b/>
                </w:rPr>
                <w:instrText xml:space="preserve"> PAGE </w:instrText>
              </w:r>
              <w:r w:rsidRPr="00DB1BB3">
                <w:rPr>
                  <w:rFonts w:ascii="Tekton Pro" w:hAnsi="Tekton Pro"/>
                  <w:b/>
                </w:rPr>
                <w:fldChar w:fldCharType="separate"/>
              </w:r>
              <w:r w:rsidR="00993A46">
                <w:rPr>
                  <w:rFonts w:ascii="Tekton Pro" w:hAnsi="Tekton Pro"/>
                  <w:b/>
                  <w:noProof/>
                </w:rPr>
                <w:t>2</w:t>
              </w:r>
              <w:r w:rsidRPr="00DB1BB3">
                <w:rPr>
                  <w:rFonts w:ascii="Tekton Pro" w:hAnsi="Tekton Pro"/>
                  <w:b/>
                </w:rPr>
                <w:fldChar w:fldCharType="end"/>
              </w:r>
              <w:r w:rsidRPr="00DB1BB3">
                <w:rPr>
                  <w:rFonts w:ascii="Tekton Pro" w:hAnsi="Tekton Pro"/>
                </w:rPr>
                <w:t xml:space="preserve"> of </w:t>
              </w:r>
              <w:r w:rsidRPr="00DB1BB3">
                <w:rPr>
                  <w:rFonts w:ascii="Tekton Pro" w:hAnsi="Tekton Pro"/>
                  <w:b/>
                </w:rPr>
                <w:fldChar w:fldCharType="begin"/>
              </w:r>
              <w:r w:rsidRPr="00DB1BB3">
                <w:rPr>
                  <w:rFonts w:ascii="Tekton Pro" w:hAnsi="Tekton Pro"/>
                  <w:b/>
                </w:rPr>
                <w:instrText xml:space="preserve"> NUMPAGES  </w:instrText>
              </w:r>
              <w:r w:rsidRPr="00DB1BB3">
                <w:rPr>
                  <w:rFonts w:ascii="Tekton Pro" w:hAnsi="Tekton Pro"/>
                  <w:b/>
                </w:rPr>
                <w:fldChar w:fldCharType="separate"/>
              </w:r>
              <w:r w:rsidR="00993A46">
                <w:rPr>
                  <w:rFonts w:ascii="Tekton Pro" w:hAnsi="Tekton Pro"/>
                  <w:b/>
                  <w:noProof/>
                </w:rPr>
                <w:t>2</w:t>
              </w:r>
              <w:r w:rsidRPr="00DB1BB3">
                <w:rPr>
                  <w:rFonts w:ascii="Tekton Pro" w:hAnsi="Tekton Pro"/>
                  <w:b/>
                </w:rPr>
                <w:fldChar w:fldCharType="end"/>
              </w:r>
            </w:p>
          </w:tc>
        </w:tr>
      </w:tbl>
      <w:p w:rsidR="00A61625" w:rsidRPr="00A61625" w:rsidRDefault="001A171F" w:rsidP="00A61625">
        <w:pPr>
          <w:pStyle w:val="Footer"/>
          <w:rPr>
            <w:rFonts w:ascii="Tekton Pro" w:hAnsi="Tekton Pro"/>
          </w:rPr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DB1BB3" w:rsidTr="00CC71A1">
      <w:tc>
        <w:tcPr>
          <w:tcW w:w="3672" w:type="dxa"/>
        </w:tcPr>
        <w:p w:rsidR="00DB1BB3" w:rsidRDefault="00DB1BB3" w:rsidP="00CC71A1">
          <w:pPr>
            <w:pStyle w:val="Footer"/>
            <w:rPr>
              <w:rFonts w:ascii="Tekton Pro" w:hAnsi="Tekton Pro"/>
            </w:rPr>
          </w:pPr>
          <w:r>
            <w:rPr>
              <w:rFonts w:ascii="Tekton Pro" w:hAnsi="Tekton Pro"/>
            </w:rPr>
            <w:t>C</w:t>
          </w:r>
          <w:r w:rsidRPr="00DB1BB3">
            <w:rPr>
              <w:rFonts w:ascii="Tekton Pro" w:hAnsi="Tekton Pro"/>
            </w:rPr>
            <w:t>opyright © LogicFusion Limited</w:t>
          </w:r>
        </w:p>
      </w:tc>
      <w:tc>
        <w:tcPr>
          <w:tcW w:w="3672" w:type="dxa"/>
        </w:tcPr>
        <w:p w:rsidR="00DB1BB3" w:rsidRDefault="00DB1BB3" w:rsidP="00CC71A1">
          <w:pPr>
            <w:pStyle w:val="Footer"/>
            <w:jc w:val="center"/>
            <w:rPr>
              <w:rFonts w:ascii="Tekton Pro" w:hAnsi="Tekton Pro"/>
            </w:rPr>
          </w:pPr>
        </w:p>
      </w:tc>
      <w:tc>
        <w:tcPr>
          <w:tcW w:w="3672" w:type="dxa"/>
        </w:tcPr>
        <w:p w:rsidR="00DB1BB3" w:rsidRDefault="00DB1BB3" w:rsidP="00CC71A1">
          <w:pPr>
            <w:pStyle w:val="Footer"/>
            <w:jc w:val="right"/>
            <w:rPr>
              <w:rFonts w:ascii="Tekton Pro" w:hAnsi="Tekton Pro"/>
            </w:rPr>
          </w:pPr>
          <w:r w:rsidRPr="00DB1BB3">
            <w:rPr>
              <w:rFonts w:ascii="Tekton Pro" w:hAnsi="Tekton Pro"/>
            </w:rPr>
            <w:t xml:space="preserve">Page </w:t>
          </w:r>
          <w:r w:rsidRPr="00DB1BB3">
            <w:rPr>
              <w:rFonts w:ascii="Tekton Pro" w:hAnsi="Tekton Pro"/>
              <w:b/>
            </w:rPr>
            <w:fldChar w:fldCharType="begin"/>
          </w:r>
          <w:r w:rsidRPr="00DB1BB3">
            <w:rPr>
              <w:rFonts w:ascii="Tekton Pro" w:hAnsi="Tekton Pro"/>
              <w:b/>
            </w:rPr>
            <w:instrText xml:space="preserve"> PAGE </w:instrText>
          </w:r>
          <w:r w:rsidRPr="00DB1BB3">
            <w:rPr>
              <w:rFonts w:ascii="Tekton Pro" w:hAnsi="Tekton Pro"/>
              <w:b/>
            </w:rPr>
            <w:fldChar w:fldCharType="separate"/>
          </w:r>
          <w:r w:rsidR="003338CA">
            <w:rPr>
              <w:rFonts w:ascii="Tekton Pro" w:hAnsi="Tekton Pro"/>
              <w:b/>
              <w:noProof/>
            </w:rPr>
            <w:t>1</w:t>
          </w:r>
          <w:r w:rsidRPr="00DB1BB3">
            <w:rPr>
              <w:rFonts w:ascii="Tekton Pro" w:hAnsi="Tekton Pro"/>
              <w:b/>
            </w:rPr>
            <w:fldChar w:fldCharType="end"/>
          </w:r>
          <w:r w:rsidRPr="00DB1BB3">
            <w:rPr>
              <w:rFonts w:ascii="Tekton Pro" w:hAnsi="Tekton Pro"/>
            </w:rPr>
            <w:t xml:space="preserve"> of </w:t>
          </w:r>
          <w:r w:rsidRPr="00DB1BB3">
            <w:rPr>
              <w:rFonts w:ascii="Tekton Pro" w:hAnsi="Tekton Pro"/>
              <w:b/>
            </w:rPr>
            <w:fldChar w:fldCharType="begin"/>
          </w:r>
          <w:r w:rsidRPr="00DB1BB3">
            <w:rPr>
              <w:rFonts w:ascii="Tekton Pro" w:hAnsi="Tekton Pro"/>
              <w:b/>
            </w:rPr>
            <w:instrText xml:space="preserve"> NUMPAGES  </w:instrText>
          </w:r>
          <w:r w:rsidRPr="00DB1BB3">
            <w:rPr>
              <w:rFonts w:ascii="Tekton Pro" w:hAnsi="Tekton Pro"/>
              <w:b/>
            </w:rPr>
            <w:fldChar w:fldCharType="separate"/>
          </w:r>
          <w:r w:rsidR="003338CA">
            <w:rPr>
              <w:rFonts w:ascii="Tekton Pro" w:hAnsi="Tekton Pro"/>
              <w:b/>
              <w:noProof/>
            </w:rPr>
            <w:t>1</w:t>
          </w:r>
          <w:r w:rsidRPr="00DB1BB3">
            <w:rPr>
              <w:rFonts w:ascii="Tekton Pro" w:hAnsi="Tekton Pro"/>
              <w:b/>
            </w:rPr>
            <w:fldChar w:fldCharType="end"/>
          </w:r>
        </w:p>
      </w:tc>
    </w:tr>
  </w:tbl>
  <w:p w:rsidR="003A27DB" w:rsidRDefault="003A27DB" w:rsidP="00BE521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71F" w:rsidRDefault="001A171F" w:rsidP="002A5A2C">
      <w:r>
        <w:separator/>
      </w:r>
    </w:p>
  </w:footnote>
  <w:footnote w:type="continuationSeparator" w:id="0">
    <w:p w:rsidR="001A171F" w:rsidRDefault="001A171F" w:rsidP="002A5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10"/>
      <w:gridCol w:w="5506"/>
      <w:gridCol w:w="6"/>
    </w:tblGrid>
    <w:tr w:rsidR="00DB1BB3" w:rsidTr="00CC71A1">
      <w:trPr>
        <w:gridAfter w:val="1"/>
        <w:wAfter w:w="6" w:type="dxa"/>
      </w:trPr>
      <w:tc>
        <w:tcPr>
          <w:tcW w:w="5508" w:type="dxa"/>
          <w:tcBorders>
            <w:bottom w:val="single" w:sz="4" w:space="0" w:color="auto"/>
          </w:tcBorders>
        </w:tcPr>
        <w:p w:rsidR="00DB1BB3" w:rsidRDefault="00DB1BB3" w:rsidP="00CC71A1">
          <w:pPr>
            <w:pStyle w:val="Header"/>
          </w:pPr>
          <w:r w:rsidRPr="00AC17EC">
            <w:rPr>
              <w:noProof/>
              <w:lang w:val="en-CA" w:eastAsia="en-CA"/>
            </w:rPr>
            <w:drawing>
              <wp:inline distT="0" distB="0" distL="0" distR="0" wp14:anchorId="568A24D3" wp14:editId="0CB3866D">
                <wp:extent cx="2362409" cy="486837"/>
                <wp:effectExtent l="19050" t="0" r="0" b="0"/>
                <wp:docPr id="8" name="Picture 17" descr="C:\Users\Alan Tsang\Documents\Documents (personal)\Work at MMCC\Store (LF)\Marketing\Logos\logo_redhat_4inc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Alan Tsang\Documents\Documents (personal)\Work at MMCC\Store (LF)\Marketing\Logos\logo_redhat_4inc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779" cy="486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8" w:type="dxa"/>
          <w:tcBorders>
            <w:bottom w:val="single" w:sz="4" w:space="0" w:color="auto"/>
          </w:tcBorders>
          <w:vAlign w:val="bottom"/>
        </w:tcPr>
        <w:p w:rsidR="001B7109" w:rsidRDefault="003338CA" w:rsidP="001B7109">
          <w:pPr>
            <w:pStyle w:val="Header"/>
            <w:jc w:val="right"/>
            <w:rPr>
              <w:rFonts w:ascii="Tekton Pro" w:hAnsi="Tekton Pro"/>
              <w:b/>
              <w:smallCaps/>
              <w:color w:val="008000"/>
              <w:sz w:val="28"/>
              <w:szCs w:val="28"/>
            </w:rPr>
          </w:pPr>
          <w:r>
            <w:rPr>
              <w:rFonts w:ascii="Tekton Pro" w:hAnsi="Tekton Pro"/>
              <w:b/>
              <w:smallCaps/>
              <w:color w:val="008000"/>
              <w:sz w:val="28"/>
              <w:szCs w:val="28"/>
            </w:rPr>
            <w:t>Java</w:t>
          </w:r>
          <w:r w:rsidR="00243161">
            <w:rPr>
              <w:rFonts w:ascii="Tekton Pro" w:hAnsi="Tekton Pro"/>
              <w:b/>
              <w:smallCaps/>
              <w:color w:val="008000"/>
              <w:sz w:val="28"/>
              <w:szCs w:val="28"/>
            </w:rPr>
            <w:t xml:space="preserve"> Level 1</w:t>
          </w:r>
          <w:r w:rsidR="00DB1BB3" w:rsidRPr="002A5A2C">
            <w:rPr>
              <w:rFonts w:ascii="Tekton Pro" w:hAnsi="Tekton Pro"/>
              <w:b/>
              <w:smallCaps/>
              <w:color w:val="008000"/>
              <w:sz w:val="28"/>
              <w:szCs w:val="28"/>
            </w:rPr>
            <w:t xml:space="preserve">: </w:t>
          </w:r>
          <w:r w:rsidR="00D7002A">
            <w:rPr>
              <w:rFonts w:ascii="Tekton Pro" w:hAnsi="Tekton Pro"/>
              <w:b/>
              <w:smallCaps/>
              <w:color w:val="008000"/>
              <w:sz w:val="28"/>
              <w:szCs w:val="28"/>
            </w:rPr>
            <w:t>Final Project</w:t>
          </w:r>
        </w:p>
        <w:p w:rsidR="00BE5216" w:rsidRPr="002A5A2C" w:rsidRDefault="00A805F7" w:rsidP="001B7109">
          <w:pPr>
            <w:pStyle w:val="Header"/>
            <w:jc w:val="right"/>
            <w:rPr>
              <w:rFonts w:ascii="Tekton Pro" w:hAnsi="Tekton Pro"/>
              <w:b/>
              <w:smallCaps/>
              <w:color w:val="008000"/>
              <w:sz w:val="28"/>
              <w:szCs w:val="28"/>
            </w:rPr>
          </w:pPr>
          <w:r>
            <w:rPr>
              <w:rFonts w:ascii="Tekton Pro" w:hAnsi="Tekton Pro"/>
              <w:b/>
              <w:smallCaps/>
              <w:color w:val="008000"/>
              <w:sz w:val="28"/>
              <w:szCs w:val="28"/>
            </w:rPr>
            <w:t>Rock, Paper, Scissors</w:t>
          </w:r>
        </w:p>
      </w:tc>
    </w:tr>
    <w:tr w:rsidR="00DB1BB3" w:rsidTr="00CC71A1">
      <w:trPr>
        <w:trHeight w:val="510"/>
      </w:trPr>
      <w:tc>
        <w:tcPr>
          <w:tcW w:w="5511" w:type="dxa"/>
          <w:vAlign w:val="bottom"/>
        </w:tcPr>
        <w:p w:rsidR="00DB1BB3" w:rsidRPr="00072362" w:rsidRDefault="00DB1BB3" w:rsidP="00CC71A1">
          <w:pPr>
            <w:pStyle w:val="Header"/>
            <w:jc w:val="center"/>
            <w:rPr>
              <w:rFonts w:ascii="Tekton Pro" w:hAnsi="Tekton Pro"/>
            </w:rPr>
          </w:pPr>
          <w:r w:rsidRPr="00072362">
            <w:rPr>
              <w:rFonts w:ascii="Tekton Pro" w:hAnsi="Tekton Pro"/>
            </w:rPr>
            <w:t>Name: _________________________________</w:t>
          </w:r>
        </w:p>
      </w:tc>
      <w:tc>
        <w:tcPr>
          <w:tcW w:w="5511" w:type="dxa"/>
          <w:gridSpan w:val="2"/>
          <w:vAlign w:val="bottom"/>
        </w:tcPr>
        <w:p w:rsidR="00DB1BB3" w:rsidRPr="00072362" w:rsidRDefault="00DB1BB3" w:rsidP="00CC71A1">
          <w:pPr>
            <w:pStyle w:val="Header"/>
            <w:jc w:val="center"/>
            <w:rPr>
              <w:rFonts w:ascii="Tekton Pro" w:hAnsi="Tekton Pro"/>
            </w:rPr>
          </w:pPr>
          <w:r w:rsidRPr="00072362">
            <w:rPr>
              <w:rFonts w:ascii="Tekton Pro" w:hAnsi="Tekton Pro"/>
            </w:rPr>
            <w:t>Date: _________________________________</w:t>
          </w:r>
        </w:p>
      </w:tc>
    </w:tr>
  </w:tbl>
  <w:p w:rsidR="003A27DB" w:rsidRDefault="003A27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36D"/>
    <w:multiLevelType w:val="hybridMultilevel"/>
    <w:tmpl w:val="742C4F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77B4B01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778B3"/>
    <w:multiLevelType w:val="hybridMultilevel"/>
    <w:tmpl w:val="7B96A2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31D3C"/>
    <w:multiLevelType w:val="hybridMultilevel"/>
    <w:tmpl w:val="9D52F3C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94552F"/>
    <w:multiLevelType w:val="hybridMultilevel"/>
    <w:tmpl w:val="49CC6C0E"/>
    <w:lvl w:ilvl="0" w:tplc="1009000F">
      <w:start w:val="1"/>
      <w:numFmt w:val="decimal"/>
      <w:lvlText w:val="%1."/>
      <w:lvlJc w:val="left"/>
      <w:pPr>
        <w:ind w:left="774" w:hanging="360"/>
      </w:pPr>
    </w:lvl>
    <w:lvl w:ilvl="1" w:tplc="10090019" w:tentative="1">
      <w:start w:val="1"/>
      <w:numFmt w:val="lowerLetter"/>
      <w:lvlText w:val="%2."/>
      <w:lvlJc w:val="left"/>
      <w:pPr>
        <w:ind w:left="1494" w:hanging="360"/>
      </w:pPr>
    </w:lvl>
    <w:lvl w:ilvl="2" w:tplc="1009001B" w:tentative="1">
      <w:start w:val="1"/>
      <w:numFmt w:val="lowerRoman"/>
      <w:lvlText w:val="%3."/>
      <w:lvlJc w:val="right"/>
      <w:pPr>
        <w:ind w:left="2214" w:hanging="180"/>
      </w:pPr>
    </w:lvl>
    <w:lvl w:ilvl="3" w:tplc="1009000F" w:tentative="1">
      <w:start w:val="1"/>
      <w:numFmt w:val="decimal"/>
      <w:lvlText w:val="%4."/>
      <w:lvlJc w:val="left"/>
      <w:pPr>
        <w:ind w:left="2934" w:hanging="360"/>
      </w:pPr>
    </w:lvl>
    <w:lvl w:ilvl="4" w:tplc="10090019" w:tentative="1">
      <w:start w:val="1"/>
      <w:numFmt w:val="lowerLetter"/>
      <w:lvlText w:val="%5."/>
      <w:lvlJc w:val="left"/>
      <w:pPr>
        <w:ind w:left="3654" w:hanging="360"/>
      </w:pPr>
    </w:lvl>
    <w:lvl w:ilvl="5" w:tplc="1009001B" w:tentative="1">
      <w:start w:val="1"/>
      <w:numFmt w:val="lowerRoman"/>
      <w:lvlText w:val="%6."/>
      <w:lvlJc w:val="right"/>
      <w:pPr>
        <w:ind w:left="4374" w:hanging="180"/>
      </w:pPr>
    </w:lvl>
    <w:lvl w:ilvl="6" w:tplc="1009000F" w:tentative="1">
      <w:start w:val="1"/>
      <w:numFmt w:val="decimal"/>
      <w:lvlText w:val="%7."/>
      <w:lvlJc w:val="left"/>
      <w:pPr>
        <w:ind w:left="5094" w:hanging="360"/>
      </w:pPr>
    </w:lvl>
    <w:lvl w:ilvl="7" w:tplc="10090019" w:tentative="1">
      <w:start w:val="1"/>
      <w:numFmt w:val="lowerLetter"/>
      <w:lvlText w:val="%8."/>
      <w:lvlJc w:val="left"/>
      <w:pPr>
        <w:ind w:left="5814" w:hanging="360"/>
      </w:pPr>
    </w:lvl>
    <w:lvl w:ilvl="8" w:tplc="1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>
    <w:nsid w:val="1622471C"/>
    <w:multiLevelType w:val="hybridMultilevel"/>
    <w:tmpl w:val="9182B0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77B4B01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44889"/>
    <w:multiLevelType w:val="hybridMultilevel"/>
    <w:tmpl w:val="E74AA67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4330C"/>
    <w:multiLevelType w:val="hybridMultilevel"/>
    <w:tmpl w:val="184678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77B4B01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959EF"/>
    <w:multiLevelType w:val="hybridMultilevel"/>
    <w:tmpl w:val="EA22D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6864C6"/>
    <w:multiLevelType w:val="hybridMultilevel"/>
    <w:tmpl w:val="5ED80620"/>
    <w:lvl w:ilvl="0" w:tplc="10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9">
    <w:nsid w:val="4AFE2A36"/>
    <w:multiLevelType w:val="hybridMultilevel"/>
    <w:tmpl w:val="49E65F2A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32B6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8A4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0B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8F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0F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AEC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A8A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45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E943A9C"/>
    <w:multiLevelType w:val="hybridMultilevel"/>
    <w:tmpl w:val="8B56F3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45CB8"/>
    <w:multiLevelType w:val="hybridMultilevel"/>
    <w:tmpl w:val="CA2CA9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470158"/>
    <w:multiLevelType w:val="hybridMultilevel"/>
    <w:tmpl w:val="5552AE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77B4B01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7600E"/>
    <w:multiLevelType w:val="hybridMultilevel"/>
    <w:tmpl w:val="A7168E1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957E86"/>
    <w:multiLevelType w:val="hybridMultilevel"/>
    <w:tmpl w:val="1E702D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88A7C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A13C81"/>
    <w:multiLevelType w:val="hybridMultilevel"/>
    <w:tmpl w:val="E3B88E5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BE1E1E"/>
    <w:multiLevelType w:val="hybridMultilevel"/>
    <w:tmpl w:val="27E61A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13"/>
  </w:num>
  <w:num w:numId="5">
    <w:abstractNumId w:val="5"/>
  </w:num>
  <w:num w:numId="6">
    <w:abstractNumId w:val="0"/>
  </w:num>
  <w:num w:numId="7">
    <w:abstractNumId w:val="6"/>
  </w:num>
  <w:num w:numId="8">
    <w:abstractNumId w:val="12"/>
  </w:num>
  <w:num w:numId="9">
    <w:abstractNumId w:val="4"/>
  </w:num>
  <w:num w:numId="10">
    <w:abstractNumId w:val="14"/>
  </w:num>
  <w:num w:numId="11">
    <w:abstractNumId w:val="16"/>
  </w:num>
  <w:num w:numId="12">
    <w:abstractNumId w:val="2"/>
  </w:num>
  <w:num w:numId="13">
    <w:abstractNumId w:val="7"/>
  </w:num>
  <w:num w:numId="14">
    <w:abstractNumId w:val="1"/>
  </w:num>
  <w:num w:numId="15">
    <w:abstractNumId w:val="11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F07"/>
    <w:rsid w:val="00033C89"/>
    <w:rsid w:val="00072362"/>
    <w:rsid w:val="000F04BF"/>
    <w:rsid w:val="00160881"/>
    <w:rsid w:val="001A171F"/>
    <w:rsid w:val="001B25D7"/>
    <w:rsid w:val="001B7109"/>
    <w:rsid w:val="00243161"/>
    <w:rsid w:val="002A5A2C"/>
    <w:rsid w:val="002E3FC3"/>
    <w:rsid w:val="003338CA"/>
    <w:rsid w:val="003602B7"/>
    <w:rsid w:val="003A27DB"/>
    <w:rsid w:val="00464B74"/>
    <w:rsid w:val="004D5E68"/>
    <w:rsid w:val="00562D55"/>
    <w:rsid w:val="0058204A"/>
    <w:rsid w:val="005B7AB7"/>
    <w:rsid w:val="005D0BF1"/>
    <w:rsid w:val="005D2438"/>
    <w:rsid w:val="005F6304"/>
    <w:rsid w:val="006234D9"/>
    <w:rsid w:val="00682F39"/>
    <w:rsid w:val="006B0F07"/>
    <w:rsid w:val="006F7B8F"/>
    <w:rsid w:val="007B0738"/>
    <w:rsid w:val="008859EF"/>
    <w:rsid w:val="00983539"/>
    <w:rsid w:val="00990413"/>
    <w:rsid w:val="00993A46"/>
    <w:rsid w:val="00A0516B"/>
    <w:rsid w:val="00A442E6"/>
    <w:rsid w:val="00A61625"/>
    <w:rsid w:val="00A726B3"/>
    <w:rsid w:val="00A77210"/>
    <w:rsid w:val="00A805F7"/>
    <w:rsid w:val="00B03ABA"/>
    <w:rsid w:val="00B04267"/>
    <w:rsid w:val="00B17103"/>
    <w:rsid w:val="00B41BB4"/>
    <w:rsid w:val="00BD3512"/>
    <w:rsid w:val="00BE24CB"/>
    <w:rsid w:val="00BE5216"/>
    <w:rsid w:val="00C234F3"/>
    <w:rsid w:val="00C23F07"/>
    <w:rsid w:val="00D7002A"/>
    <w:rsid w:val="00DB1BB3"/>
    <w:rsid w:val="00E13E6B"/>
    <w:rsid w:val="00E757AB"/>
    <w:rsid w:val="00E97CE5"/>
    <w:rsid w:val="00EC6432"/>
    <w:rsid w:val="00F35E5A"/>
    <w:rsid w:val="00F45DF5"/>
    <w:rsid w:val="00FB39EA"/>
    <w:rsid w:val="00FC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161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2C"/>
  </w:style>
  <w:style w:type="paragraph" w:styleId="Footer">
    <w:name w:val="footer"/>
    <w:basedOn w:val="Normal"/>
    <w:link w:val="FooterChar"/>
    <w:uiPriority w:val="99"/>
    <w:unhideWhenUsed/>
    <w:rsid w:val="002A5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2C"/>
  </w:style>
  <w:style w:type="table" w:styleId="TableGrid">
    <w:name w:val="Table Grid"/>
    <w:basedOn w:val="TableNormal"/>
    <w:uiPriority w:val="59"/>
    <w:rsid w:val="002A5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5A2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B0F07"/>
    <w:rPr>
      <w:rFonts w:eastAsia="SimSun"/>
      <w:lang w:val="en-US" w:eastAsia="zh-CN"/>
    </w:rPr>
  </w:style>
  <w:style w:type="paragraph" w:styleId="ListParagraph">
    <w:name w:val="List Paragraph"/>
    <w:basedOn w:val="Normal"/>
    <w:uiPriority w:val="34"/>
    <w:qFormat/>
    <w:rsid w:val="006B0F07"/>
    <w:pPr>
      <w:spacing w:after="200" w:line="276" w:lineRule="auto"/>
      <w:ind w:left="720"/>
      <w:contextualSpacing/>
    </w:pPr>
    <w:rPr>
      <w:rFonts w:eastAsia="SimSu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161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2C"/>
  </w:style>
  <w:style w:type="paragraph" w:styleId="Footer">
    <w:name w:val="footer"/>
    <w:basedOn w:val="Normal"/>
    <w:link w:val="FooterChar"/>
    <w:uiPriority w:val="99"/>
    <w:unhideWhenUsed/>
    <w:rsid w:val="002A5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2C"/>
  </w:style>
  <w:style w:type="table" w:styleId="TableGrid">
    <w:name w:val="Table Grid"/>
    <w:basedOn w:val="TableNormal"/>
    <w:uiPriority w:val="59"/>
    <w:rsid w:val="002A5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5A2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B0F07"/>
    <w:rPr>
      <w:rFonts w:eastAsia="SimSun"/>
      <w:lang w:val="en-US" w:eastAsia="zh-CN"/>
    </w:rPr>
  </w:style>
  <w:style w:type="paragraph" w:styleId="ListParagraph">
    <w:name w:val="List Paragraph"/>
    <w:basedOn w:val="Normal"/>
    <w:uiPriority w:val="34"/>
    <w:qFormat/>
    <w:rsid w:val="006B0F07"/>
    <w:pPr>
      <w:spacing w:after="200" w:line="276" w:lineRule="auto"/>
      <w:ind w:left="720"/>
      <w:contextualSpacing/>
    </w:pPr>
    <w:rPr>
      <w:rFonts w:eastAsia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en\Desktop\LogicFusion\LF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LFwordTemplate</Template>
  <TotalTime>0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</cp:lastModifiedBy>
  <cp:revision>3</cp:revision>
  <dcterms:created xsi:type="dcterms:W3CDTF">2016-03-12T02:10:00Z</dcterms:created>
  <dcterms:modified xsi:type="dcterms:W3CDTF">2016-03-12T04:02:00Z</dcterms:modified>
</cp:coreProperties>
</file>